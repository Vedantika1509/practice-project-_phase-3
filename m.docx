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7093"/>
        <w:gridCol w:w="18"/>
        <w:gridCol w:w="1520"/>
        <w:gridCol w:w="9"/>
      </w:tblGrid>
      <w:tr w:rsidR="008E18D5" w:rsidRPr="00DE7766" w:rsidTr="00BD4426">
        <w:trPr>
          <w:tblHeader/>
        </w:trPr>
        <w:tc>
          <w:tcPr>
            <w:tcW w:w="8640" w:type="dxa"/>
            <w:gridSpan w:val="4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</w:tcPr>
          <w:p w:rsidR="008E18D5" w:rsidRDefault="00EB7981" w:rsidP="009C4428">
            <w:pPr>
              <w:pStyle w:val="ContactInfo"/>
            </w:pPr>
            <w:r>
              <w:t>Vedantika Rajendra Mule</w:t>
            </w:r>
          </w:p>
          <w:p w:rsidR="00EB7981" w:rsidRPr="00DE7766" w:rsidRDefault="00EB7981" w:rsidP="009C4428">
            <w:pPr>
              <w:pStyle w:val="ContactInfo"/>
            </w:pPr>
            <w:r>
              <w:t>At Post-Medha,Tal-Jawali,Dist-Satara</w:t>
            </w:r>
          </w:p>
          <w:p w:rsidR="008E18D5" w:rsidRDefault="00EB7981" w:rsidP="00C06EE3">
            <w:pPr>
              <w:pStyle w:val="ContactInfo"/>
            </w:pPr>
            <w:r>
              <w:t>7768070577</w:t>
            </w:r>
          </w:p>
          <w:p w:rsidR="00256223" w:rsidRPr="00DE7766" w:rsidRDefault="00EB7981" w:rsidP="00EB7981">
            <w:pPr>
              <w:pStyle w:val="ContactInfo"/>
            </w:pPr>
            <w:r>
              <w:t>Vedantikamule1998@gmail.com</w:t>
            </w:r>
          </w:p>
        </w:tc>
      </w:tr>
      <w:tr w:rsidR="00DE7766" w:rsidRPr="00DE7766" w:rsidTr="00BD4426">
        <w:trPr>
          <w:trHeight w:val="153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DE7766" w:rsidRPr="00DE7766" w:rsidRDefault="009A50AD" w:rsidP="009C4428">
            <w:pPr>
              <w:pStyle w:val="Heading1"/>
            </w:pPr>
            <w:sdt>
              <w:sdtPr>
                <w:alias w:val="Education:"/>
                <w:tag w:val="Education:"/>
                <w:id w:val="-1533805269"/>
                <w:placeholder>
                  <w:docPart w:val="B7263FA59D46437CB49082CE6B073D95"/>
                </w:placeholder>
                <w:temporary/>
                <w:showingPlcHdr/>
                <w15:appearance w15:val="hidden"/>
              </w:sdtPr>
              <w:sdtEndPr/>
              <w:sdtContent>
                <w:r w:rsidR="00A7082C">
                  <w:t>Education</w:t>
                </w:r>
              </w:sdtContent>
            </w:sdt>
          </w:p>
        </w:tc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6E54A0" w:rsidRDefault="00692CB3" w:rsidP="00A56EE4">
            <w:pPr>
              <w:pStyle w:val="Heading2"/>
            </w:pPr>
          </w:p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tbl>
            <w:tblPr>
              <w:tblStyle w:val="TableGrid"/>
              <w:tblpPr w:leftFromText="180" w:rightFromText="180" w:vertAnchor="text" w:horzAnchor="margin" w:tblpY="-36"/>
              <w:tblOverlap w:val="never"/>
              <w:tblW w:w="7968" w:type="dxa"/>
              <w:tblLayout w:type="fixed"/>
              <w:tblLook w:val="04A0" w:firstRow="1" w:lastRow="0" w:firstColumn="1" w:lastColumn="0" w:noHBand="0" w:noVBand="1"/>
            </w:tblPr>
            <w:tblGrid>
              <w:gridCol w:w="1992"/>
              <w:gridCol w:w="1992"/>
              <w:gridCol w:w="1992"/>
              <w:gridCol w:w="1992"/>
            </w:tblGrid>
            <w:tr w:rsidR="00EB7981" w:rsidTr="00EB7981">
              <w:tc>
                <w:tcPr>
                  <w:tcW w:w="1992" w:type="dxa"/>
                </w:tcPr>
                <w:p w:rsidR="00EB7981" w:rsidRDefault="00EB7981" w:rsidP="00EB7981">
                  <w:r>
                    <w:t xml:space="preserve">CLASS 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INSTITUTE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UNIVERSITY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PERCENTAGE</w:t>
                  </w:r>
                </w:p>
              </w:tc>
            </w:tr>
            <w:tr w:rsidR="00EB7981" w:rsidTr="00EB7981">
              <w:trPr>
                <w:trHeight w:val="834"/>
              </w:trPr>
              <w:tc>
                <w:tcPr>
                  <w:tcW w:w="1992" w:type="dxa"/>
                </w:tcPr>
                <w:p w:rsidR="00EB7981" w:rsidRDefault="00EB7981" w:rsidP="00EB7981">
                  <w:r>
                    <w:t>Btech in Electronics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Karmveer  Bhaurav Patil Clg Of Engg,Satara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Dr.Babasaheb Ambedkar Technical University,Lonere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Pursuing</w:t>
                  </w:r>
                </w:p>
              </w:tc>
            </w:tr>
            <w:tr w:rsidR="00EB7981" w:rsidTr="00EB7981">
              <w:trPr>
                <w:trHeight w:val="705"/>
              </w:trPr>
              <w:tc>
                <w:tcPr>
                  <w:tcW w:w="1992" w:type="dxa"/>
                </w:tcPr>
                <w:p w:rsidR="00EB7981" w:rsidRDefault="00EB7981" w:rsidP="00EB7981">
                  <w:r>
                    <w:t>H.S.C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Yashvantarav Chavan Institute of Science,Satara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Maharashatra State Board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63.38</w:t>
                  </w:r>
                </w:p>
              </w:tc>
            </w:tr>
            <w:tr w:rsidR="00EB7981" w:rsidTr="00EB7981">
              <w:trPr>
                <w:trHeight w:val="843"/>
              </w:trPr>
              <w:tc>
                <w:tcPr>
                  <w:tcW w:w="1992" w:type="dxa"/>
                </w:tcPr>
                <w:p w:rsidR="00EB7981" w:rsidRDefault="00EB7981" w:rsidP="00EB7981">
                  <w:r>
                    <w:t>S.S.C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Meru Vidyamandir Wageshwar.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Maharashatra State Board</w:t>
                  </w:r>
                </w:p>
              </w:tc>
              <w:tc>
                <w:tcPr>
                  <w:tcW w:w="1992" w:type="dxa"/>
                </w:tcPr>
                <w:p w:rsidR="00EB7981" w:rsidRDefault="00EB7981" w:rsidP="00EB7981">
                  <w:r>
                    <w:t>85.80</w:t>
                  </w:r>
                </w:p>
              </w:tc>
            </w:tr>
          </w:tbl>
          <w:p w:rsidR="00692CB3" w:rsidRPr="00EE374F" w:rsidRDefault="00692CB3" w:rsidP="00A56EE4">
            <w:pPr>
              <w:pStyle w:val="Title"/>
            </w:pPr>
          </w:p>
        </w:tc>
        <w:tc>
          <w:tcPr>
            <w:tcW w:w="1520" w:type="dxa"/>
            <w:tcBorders>
              <w:left w:val="nil"/>
              <w:right w:val="nil"/>
            </w:tcBorders>
          </w:tcPr>
          <w:p w:rsidR="00692CB3" w:rsidRPr="00883650" w:rsidRDefault="00692CB3" w:rsidP="00824F9E">
            <w:pPr>
              <w:pStyle w:val="Date"/>
            </w:pPr>
          </w:p>
        </w:tc>
      </w:tr>
      <w:tr w:rsidR="00692CB3" w:rsidRPr="00DE7766" w:rsidTr="00BD4426">
        <w:trPr>
          <w:trHeight w:val="412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692CB3" w:rsidP="00824F9E"/>
        </w:tc>
      </w:tr>
      <w:tr w:rsidR="00692CB3" w:rsidRPr="00DE7766" w:rsidTr="00BD4426">
        <w:trPr>
          <w:trHeight w:val="152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692CB3" w:rsidP="00824F9E">
            <w:pPr>
              <w:pStyle w:val="Heading2"/>
            </w:pPr>
            <w:bookmarkStart w:id="0" w:name="_GoBack"/>
            <w:bookmarkEnd w:id="0"/>
          </w:p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Default="00692CB3" w:rsidP="006E54A0">
            <w:pPr>
              <w:pStyle w:val="Title"/>
            </w:pPr>
          </w:p>
        </w:tc>
        <w:tc>
          <w:tcPr>
            <w:tcW w:w="1520" w:type="dxa"/>
            <w:tcBorders>
              <w:left w:val="nil"/>
              <w:right w:val="nil"/>
            </w:tcBorders>
          </w:tcPr>
          <w:p w:rsidR="00692CB3" w:rsidRPr="00EE374F" w:rsidRDefault="00692CB3" w:rsidP="00824F9E">
            <w:pPr>
              <w:pStyle w:val="Date"/>
            </w:pPr>
          </w:p>
        </w:tc>
      </w:tr>
      <w:tr w:rsidR="00692CB3" w:rsidRPr="00DE7766" w:rsidTr="00BD4426">
        <w:trPr>
          <w:trHeight w:val="300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692CB3" w:rsidP="00824F9E"/>
        </w:tc>
      </w:tr>
      <w:tr w:rsidR="00692CB3" w:rsidRPr="00DE7766" w:rsidTr="00BD4426">
        <w:trPr>
          <w:trHeight w:val="152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692CB3" w:rsidP="00824F9E">
            <w:pPr>
              <w:pStyle w:val="Heading2"/>
            </w:pPr>
          </w:p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E81A09" w:rsidRDefault="00692CB3" w:rsidP="00A56EE4">
            <w:pPr>
              <w:pStyle w:val="Title"/>
            </w:pPr>
          </w:p>
        </w:tc>
        <w:tc>
          <w:tcPr>
            <w:tcW w:w="1520" w:type="dxa"/>
            <w:tcBorders>
              <w:left w:val="nil"/>
              <w:right w:val="nil"/>
            </w:tcBorders>
          </w:tcPr>
          <w:p w:rsidR="00692CB3" w:rsidRPr="00EE374F" w:rsidRDefault="00692CB3" w:rsidP="00824F9E">
            <w:pPr>
              <w:pStyle w:val="Date"/>
            </w:pPr>
          </w:p>
        </w:tc>
      </w:tr>
      <w:tr w:rsidR="00692CB3" w:rsidRPr="00DE7766" w:rsidTr="00EB7981">
        <w:trPr>
          <w:trHeight w:val="80"/>
        </w:trPr>
        <w:tc>
          <w:tcPr>
            <w:tcW w:w="8640" w:type="dxa"/>
            <w:gridSpan w:val="4"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692CB3" w:rsidRPr="00EE374F" w:rsidRDefault="00692CB3" w:rsidP="00824F9E"/>
        </w:tc>
      </w:tr>
      <w:tr w:rsidR="00DE7766" w:rsidRPr="00DE7766" w:rsidTr="00BD4426">
        <w:trPr>
          <w:trHeight w:val="218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DE7766" w:rsidRPr="00EB7981" w:rsidRDefault="00DE7766" w:rsidP="00EB7981"/>
        </w:tc>
      </w:tr>
      <w:tr w:rsidR="00692CB3" w:rsidRPr="00DE7766" w:rsidTr="00BD4426">
        <w:trPr>
          <w:gridAfter w:val="1"/>
          <w:wAfter w:w="9" w:type="dxa"/>
          <w:trHeight w:val="233"/>
        </w:trPr>
        <w:sdt>
          <w:sdtPr>
            <w:alias w:val="Enter award 1:"/>
            <w:tag w:val="Enter award 1:"/>
            <w:id w:val="351416360"/>
            <w:placeholder>
              <w:docPart w:val="469DEFA565F94D858DA910CFF6F794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11" w:type="dxa"/>
                <w:gridSpan w:val="2"/>
                <w:tcBorders>
                  <w:top w:val="single" w:sz="4" w:space="0" w:color="808080" w:themeColor="background1" w:themeShade="80"/>
                  <w:left w:val="nil"/>
                  <w:right w:val="nil"/>
                </w:tcBorders>
                <w:tcMar>
                  <w:left w:w="547" w:type="dxa"/>
                  <w:right w:w="115" w:type="dxa"/>
                </w:tcMar>
              </w:tcPr>
              <w:p w:rsidR="00692CB3" w:rsidRPr="00E81A09" w:rsidRDefault="00692CB3" w:rsidP="00C06EE3">
                <w:pPr>
                  <w:pStyle w:val="BulletedList"/>
                </w:pPr>
                <w:r w:rsidRPr="00C06EE3">
                  <w:t>Award 1</w:t>
                </w:r>
              </w:p>
            </w:tc>
          </w:sdtContent>
        </w:sdt>
        <w:sdt>
          <w:sdtPr>
            <w:alias w:val="Enter years:"/>
            <w:tag w:val="Enter years:"/>
            <w:id w:val="351416387"/>
            <w:placeholder>
              <w:docPart w:val="C72B7B7B7EF2451B8788C2B2C36912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20" w:type="dxa"/>
                <w:tcBorders>
                  <w:top w:val="single" w:sz="4" w:space="0" w:color="808080" w:themeColor="background1" w:themeShade="80"/>
                  <w:left w:val="nil"/>
                  <w:right w:val="nil"/>
                </w:tcBorders>
              </w:tcPr>
              <w:p w:rsidR="00692CB3" w:rsidRPr="00DE7766" w:rsidRDefault="00692CB3" w:rsidP="000A3028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2CB3" w:rsidRPr="00DE7766" w:rsidTr="00BD4426">
        <w:trPr>
          <w:gridAfter w:val="1"/>
          <w:wAfter w:w="9" w:type="dxa"/>
          <w:trHeight w:val="80"/>
        </w:trPr>
        <w:sdt>
          <w:sdtPr>
            <w:alias w:val="Enter award 2:"/>
            <w:tag w:val="Enter award 2:"/>
            <w:id w:val="351416414"/>
            <w:placeholder>
              <w:docPart w:val="695CF0C483334DF6BD1C1DFB91CE91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11" w:type="dxa"/>
                <w:gridSpan w:val="2"/>
                <w:tcBorders>
                  <w:left w:val="nil"/>
                  <w:right w:val="nil"/>
                </w:tcBorders>
                <w:tcMar>
                  <w:left w:w="547" w:type="dxa"/>
                  <w:right w:w="115" w:type="dxa"/>
                </w:tcMar>
              </w:tcPr>
              <w:p w:rsidR="00692CB3" w:rsidRPr="00E81A09" w:rsidRDefault="00692CB3" w:rsidP="00E81A09">
                <w:pPr>
                  <w:pStyle w:val="BulletedList"/>
                </w:pPr>
                <w:r>
                  <w:t>Award 2</w:t>
                </w:r>
              </w:p>
            </w:tc>
          </w:sdtContent>
        </w:sdt>
        <w:sdt>
          <w:sdtPr>
            <w:alias w:val="Enter years:"/>
            <w:tag w:val="Enter years:"/>
            <w:id w:val="351416763"/>
            <w:placeholder>
              <w:docPart w:val="D70DF9DCD3A54DFC9710D04D1F579F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20" w:type="dxa"/>
                <w:tcBorders>
                  <w:left w:val="nil"/>
                  <w:right w:val="nil"/>
                </w:tcBorders>
              </w:tcPr>
              <w:p w:rsidR="00692CB3" w:rsidRPr="00883650" w:rsidRDefault="00692CB3" w:rsidP="00A76C60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2CB3" w:rsidRPr="00DE7766" w:rsidTr="00BD4426">
        <w:trPr>
          <w:gridAfter w:val="1"/>
          <w:wAfter w:w="9" w:type="dxa"/>
          <w:trHeight w:val="170"/>
        </w:trPr>
        <w:tc>
          <w:tcPr>
            <w:tcW w:w="7111" w:type="dxa"/>
            <w:gridSpan w:val="2"/>
            <w:tcBorders>
              <w:left w:val="nil"/>
              <w:bottom w:val="single" w:sz="4" w:space="0" w:color="808080" w:themeColor="background1" w:themeShade="80"/>
              <w:right w:val="nil"/>
            </w:tcBorders>
            <w:tcMar>
              <w:left w:w="547" w:type="dxa"/>
              <w:right w:w="115" w:type="dxa"/>
            </w:tcMar>
          </w:tcPr>
          <w:p w:rsidR="00692CB3" w:rsidRPr="00E81A09" w:rsidRDefault="009A50AD" w:rsidP="000A3028">
            <w:pPr>
              <w:pStyle w:val="BulletedList"/>
            </w:pPr>
            <w:sdt>
              <w:sdtPr>
                <w:alias w:val="Enter award 3:"/>
                <w:tag w:val="Enter award 3:"/>
                <w:id w:val="351416415"/>
                <w:placeholder>
                  <w:docPart w:val="91354738D2DC4E0786A7799D732CB029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Award 3</w:t>
                </w:r>
              </w:sdtContent>
            </w:sdt>
          </w:p>
        </w:tc>
        <w:sdt>
          <w:sdtPr>
            <w:alias w:val="Enter years:"/>
            <w:tag w:val="Enter years:"/>
            <w:id w:val="351416764"/>
            <w:placeholder>
              <w:docPart w:val="4D209EBA849B4BBAAFD4A507BD06AFA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20" w:type="dxa"/>
                <w:tcBorders>
                  <w:left w:val="nil"/>
                  <w:bottom w:val="single" w:sz="4" w:space="0" w:color="808080" w:themeColor="background1" w:themeShade="80"/>
                  <w:right w:val="nil"/>
                </w:tcBorders>
              </w:tcPr>
              <w:p w:rsidR="00692CB3" w:rsidRPr="00883650" w:rsidRDefault="00692CB3" w:rsidP="00A76C60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62EF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6962EF" w:rsidRPr="006962EF" w:rsidRDefault="009A50AD" w:rsidP="009C4428">
            <w:pPr>
              <w:pStyle w:val="Heading1"/>
            </w:pPr>
            <w:sdt>
              <w:sdtPr>
                <w:alias w:val="Teaching experience:"/>
                <w:tag w:val="Teaching experience:"/>
                <w:id w:val="1620577503"/>
                <w:placeholder>
                  <w:docPart w:val="3A27CB1924FB42EB9D774B9647C200F1"/>
                </w:placeholder>
                <w:temporary/>
                <w:showingPlcHdr/>
                <w15:appearance w15:val="hidden"/>
              </w:sdtPr>
              <w:sdtEndPr/>
              <w:sdtContent>
                <w:r w:rsidR="003607CD">
                  <w:t>Teaching Experience</w:t>
                </w:r>
              </w:sdtContent>
            </w:sdt>
          </w:p>
        </w:tc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6962EF" w:rsidRDefault="009A50AD" w:rsidP="006962EF">
            <w:sdt>
              <w:sdtPr>
                <w:alias w:val="Enter school name:"/>
                <w:tag w:val="Enter school name:"/>
                <w:id w:val="-926875161"/>
                <w:placeholder>
                  <w:docPart w:val="A2FA60233006404CBFC9DD83AE9A762A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School Name</w:t>
                </w:r>
              </w:sdtContent>
            </w:sdt>
            <w:r w:rsidR="00692CB3">
              <w:t xml:space="preserve">, </w:t>
            </w:r>
            <w:sdt>
              <w:sdtPr>
                <w:alias w:val="Enter City, ST:"/>
                <w:tag w:val="Enter City, ST:"/>
                <w:id w:val="1297259499"/>
                <w:placeholder>
                  <w:docPart w:val="940E030FC4B54C64B75F5326E356651E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City, ST</w:t>
                </w:r>
              </w:sdtContent>
            </w:sdt>
          </w:p>
        </w:tc>
      </w:tr>
      <w:tr w:rsidR="00692CB3" w:rsidRPr="00DE7766" w:rsidTr="00BD4426">
        <w:trPr>
          <w:gridAfter w:val="1"/>
          <w:wAfter w:w="9" w:type="dxa"/>
          <w:trHeight w:val="80"/>
        </w:trPr>
        <w:tc>
          <w:tcPr>
            <w:tcW w:w="7111" w:type="dxa"/>
            <w:gridSpan w:val="2"/>
            <w:tcBorders>
              <w:top w:val="nil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9A50AD" w:rsidP="000A3028">
            <w:sdt>
              <w:sdtPr>
                <w:rPr>
                  <w:rStyle w:val="Strong"/>
                </w:rPr>
                <w:alias w:val="Enter job title:"/>
                <w:tag w:val="Enter job title:"/>
                <w:id w:val="351416432"/>
                <w:placeholder>
                  <w:docPart w:val="068FE97E1C2E4BC5857AC3163FDB443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692CB3" w:rsidRPr="004600C1">
                  <w:rPr>
                    <w:rStyle w:val="Strong"/>
                  </w:rPr>
                  <w:t>Job Title 1</w:t>
                </w:r>
              </w:sdtContent>
            </w:sdt>
            <w:r w:rsidR="00692CB3" w:rsidRPr="00D24F9E">
              <w:t xml:space="preserve">– </w:t>
            </w:r>
            <w:sdt>
              <w:sdtPr>
                <w:alias w:val="Enter subject:"/>
                <w:tag w:val="Enter subject:"/>
                <w:id w:val="351416458"/>
                <w:placeholder>
                  <w:docPart w:val="BCF8AEECCE9F4941B06CFF35AE1AE343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Subject</w:t>
                </w:r>
              </w:sdtContent>
            </w:sdt>
          </w:p>
        </w:tc>
        <w:sdt>
          <w:sdtPr>
            <w:alias w:val="Enter experience in years:"/>
            <w:tag w:val="Enter experience in years:"/>
            <w:id w:val="351416423"/>
            <w:placeholder>
              <w:docPart w:val="54E540C1952D4F9ABBB4897B4EA453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20" w:type="dxa"/>
                <w:tcBorders>
                  <w:top w:val="nil"/>
                  <w:left w:val="nil"/>
                  <w:right w:val="nil"/>
                </w:tcBorders>
              </w:tcPr>
              <w:p w:rsidR="00692CB3" w:rsidRPr="006962EF" w:rsidRDefault="00692CB3" w:rsidP="00824F9E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2CB3" w:rsidRPr="00DE7766" w:rsidTr="00BD4426">
        <w:trPr>
          <w:trHeight w:val="70"/>
        </w:trPr>
        <w:sdt>
          <w:sdtPr>
            <w:alias w:val="Enter job responsibilities:"/>
            <w:tag w:val="Enter job responsibilities:"/>
            <w:id w:val="351416484"/>
            <w:placeholder>
              <w:docPart w:val="E33F5A01E6C4497FA790C4083461DA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40" w:type="dxa"/>
                <w:gridSpan w:val="4"/>
                <w:tcBorders>
                  <w:top w:val="nil"/>
                  <w:left w:val="nil"/>
                  <w:right w:val="nil"/>
                </w:tcBorders>
                <w:tcMar>
                  <w:left w:w="547" w:type="dxa"/>
                  <w:right w:w="115" w:type="dxa"/>
                </w:tcMar>
              </w:tcPr>
              <w:p w:rsidR="00692CB3" w:rsidRPr="00D24F9E" w:rsidRDefault="00692CB3" w:rsidP="00824F9E">
                <w:r>
                  <w:t>Job responsibilities</w:t>
                </w:r>
              </w:p>
            </w:tc>
          </w:sdtContent>
        </w:sdt>
      </w:tr>
      <w:tr w:rsidR="00692CB3" w:rsidRPr="00DE7766" w:rsidTr="00BD4426">
        <w:trPr>
          <w:gridAfter w:val="1"/>
          <w:wAfter w:w="9" w:type="dxa"/>
          <w:trHeight w:val="70"/>
        </w:trPr>
        <w:tc>
          <w:tcPr>
            <w:tcW w:w="7111" w:type="dxa"/>
            <w:gridSpan w:val="2"/>
            <w:tcBorders>
              <w:top w:val="nil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9A50AD" w:rsidP="00824F9E">
            <w:sdt>
              <w:sdtPr>
                <w:rPr>
                  <w:rStyle w:val="Strong"/>
                </w:rPr>
                <w:alias w:val="Enter job title 2:"/>
                <w:tag w:val="Enter job title 2:"/>
                <w:id w:val="351416517"/>
                <w:placeholder>
                  <w:docPart w:val="75F3C00A630E4477A431B459B2FF0024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692CB3" w:rsidRPr="004600C1">
                  <w:rPr>
                    <w:rStyle w:val="Strong"/>
                  </w:rPr>
                  <w:t>Job Title 2</w:t>
                </w:r>
              </w:sdtContent>
            </w:sdt>
            <w:r w:rsidR="00692CB3">
              <w:t xml:space="preserve"> </w:t>
            </w:r>
            <w:r w:rsidR="00692CB3" w:rsidRPr="00D24F9E">
              <w:t xml:space="preserve">– </w:t>
            </w:r>
            <w:sdt>
              <w:sdtPr>
                <w:alias w:val="Enter subject:"/>
                <w:tag w:val="Enter subject:"/>
                <w:id w:val="351416761"/>
                <w:placeholder>
                  <w:docPart w:val="186DAF271FC541AB985E797F417623E3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Subject</w:t>
                </w:r>
              </w:sdtContent>
            </w:sdt>
          </w:p>
        </w:tc>
        <w:sdt>
          <w:sdtPr>
            <w:alias w:val="Enter experience in years:"/>
            <w:tag w:val="Enter experience in years:"/>
            <w:id w:val="351416426"/>
            <w:placeholder>
              <w:docPart w:val="5398735E2EC543DAAA3BF441449C2F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20" w:type="dxa"/>
                <w:tcBorders>
                  <w:top w:val="nil"/>
                  <w:left w:val="nil"/>
                  <w:right w:val="nil"/>
                </w:tcBorders>
              </w:tcPr>
              <w:p w:rsidR="00692CB3" w:rsidRPr="00D24F9E" w:rsidRDefault="00692CB3" w:rsidP="00824F9E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2CB3" w:rsidRPr="00DE7766" w:rsidTr="00BD4426">
        <w:trPr>
          <w:trHeight w:val="70"/>
        </w:trPr>
        <w:sdt>
          <w:sdtPr>
            <w:alias w:val="Enter job responsibilities:"/>
            <w:tag w:val="Enter job responsibilities:"/>
            <w:id w:val="351416521"/>
            <w:placeholder>
              <w:docPart w:val="D7D54A1A34544AEBB25DE76EB9E032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40" w:type="dxa"/>
                <w:gridSpan w:val="4"/>
                <w:tcBorders>
                  <w:top w:val="nil"/>
                  <w:left w:val="nil"/>
                  <w:right w:val="nil"/>
                </w:tcBorders>
                <w:tcMar>
                  <w:left w:w="547" w:type="dxa"/>
                  <w:right w:w="115" w:type="dxa"/>
                </w:tcMar>
              </w:tcPr>
              <w:p w:rsidR="00692CB3" w:rsidRPr="00D24F9E" w:rsidRDefault="00692CB3" w:rsidP="00824F9E">
                <w:r>
                  <w:t>Job responsibilities</w:t>
                </w:r>
              </w:p>
            </w:tc>
          </w:sdtContent>
        </w:sdt>
      </w:tr>
      <w:tr w:rsidR="00692CB3" w:rsidRPr="00DE7766" w:rsidTr="00BD4426">
        <w:trPr>
          <w:gridAfter w:val="1"/>
          <w:wAfter w:w="9" w:type="dxa"/>
          <w:trHeight w:val="70"/>
        </w:trPr>
        <w:tc>
          <w:tcPr>
            <w:tcW w:w="7111" w:type="dxa"/>
            <w:gridSpan w:val="2"/>
            <w:tcBorders>
              <w:top w:val="nil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9A50AD" w:rsidP="00824F9E">
            <w:sdt>
              <w:sdtPr>
                <w:rPr>
                  <w:rStyle w:val="Strong"/>
                </w:rPr>
                <w:alias w:val="Enter job title 3:"/>
                <w:tag w:val="Enter job title 3:"/>
                <w:id w:val="351416519"/>
                <w:placeholder>
                  <w:docPart w:val="DBF819FEA1B74B0E81C5FE62C52B1FE9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692CB3" w:rsidRPr="004600C1">
                  <w:rPr>
                    <w:rStyle w:val="Strong"/>
                  </w:rPr>
                  <w:t>Job Title 3</w:t>
                </w:r>
              </w:sdtContent>
            </w:sdt>
            <w:r w:rsidR="00692CB3">
              <w:t xml:space="preserve"> </w:t>
            </w:r>
            <w:r w:rsidR="00692CB3" w:rsidRPr="00D24F9E">
              <w:t xml:space="preserve">– </w:t>
            </w:r>
            <w:sdt>
              <w:sdtPr>
                <w:alias w:val="Enter subject:"/>
                <w:tag w:val="Enter subject:"/>
                <w:id w:val="351416762"/>
                <w:placeholder>
                  <w:docPart w:val="10F2B2F84245464F91BD45D85284A15E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Subject</w:t>
                </w:r>
              </w:sdtContent>
            </w:sdt>
          </w:p>
        </w:tc>
        <w:sdt>
          <w:sdtPr>
            <w:alias w:val="Enter experience in years:"/>
            <w:tag w:val="Enter experience in years:"/>
            <w:id w:val="351416427"/>
            <w:placeholder>
              <w:docPart w:val="5B9757945B5742B99F29CAAFE02FC13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20" w:type="dxa"/>
                <w:tcBorders>
                  <w:top w:val="nil"/>
                  <w:left w:val="nil"/>
                  <w:right w:val="nil"/>
                </w:tcBorders>
              </w:tcPr>
              <w:p w:rsidR="00692CB3" w:rsidRPr="00D24F9E" w:rsidRDefault="00692CB3" w:rsidP="00824F9E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2CB3" w:rsidRPr="00DE7766" w:rsidTr="00BD4426"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9A50AD" w:rsidP="005A08C4">
            <w:sdt>
              <w:sdtPr>
                <w:alias w:val="Enter job responsibilities:"/>
                <w:tag w:val="Enter job responsibilities:"/>
                <w:id w:val="351416522"/>
                <w:placeholder>
                  <w:docPart w:val="217179E5302C45198018792B81EBEDDD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Job responsibilities</w:t>
                </w:r>
              </w:sdtContent>
            </w:sdt>
          </w:p>
        </w:tc>
      </w:tr>
      <w:tr w:rsidR="006962EF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6962EF" w:rsidRPr="006962EF" w:rsidRDefault="009A50AD" w:rsidP="009C4428">
            <w:pPr>
              <w:pStyle w:val="Heading1"/>
            </w:pPr>
            <w:sdt>
              <w:sdtPr>
                <w:alias w:val="Related experience:"/>
                <w:tag w:val="Related experience:"/>
                <w:id w:val="-2118282205"/>
                <w:placeholder>
                  <w:docPart w:val="4B51273EAC374581AFB345316AD96510"/>
                </w:placeholder>
                <w:temporary/>
                <w:showingPlcHdr/>
                <w15:appearance w15:val="hidden"/>
              </w:sdtPr>
              <w:sdtEndPr/>
              <w:sdtContent>
                <w:r w:rsidR="006613A0">
                  <w:t>Related Experience</w:t>
                </w:r>
              </w:sdtContent>
            </w:sdt>
          </w:p>
        </w:tc>
      </w:tr>
      <w:tr w:rsidR="00692CB3" w:rsidRPr="00DE7766" w:rsidTr="00BD4426">
        <w:trPr>
          <w:trHeight w:val="188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6962EF" w:rsidRDefault="009A50AD" w:rsidP="000A3028">
            <w:pPr>
              <w:pStyle w:val="Heading2"/>
            </w:pPr>
            <w:sdt>
              <w:sdtPr>
                <w:alias w:val="Enter company:"/>
                <w:tag w:val="Enter company:"/>
                <w:id w:val="351416523"/>
                <w:placeholder>
                  <w:docPart w:val="C6A7D0D27D414C2EBAD13112A54712D8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Company Name</w:t>
                </w:r>
              </w:sdtContent>
            </w:sdt>
            <w:r w:rsidR="00692CB3">
              <w:t xml:space="preserve"> , </w:t>
            </w:r>
            <w:sdt>
              <w:sdtPr>
                <w:alias w:val="Enter City, ST:"/>
                <w:tag w:val="Enter City, ST:"/>
                <w:id w:val="-1225752780"/>
                <w:placeholder>
                  <w:docPart w:val="3FE9267A72064CB7BC9AE99B55E97F52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City, ST</w:t>
                </w:r>
              </w:sdtContent>
            </w:sdt>
          </w:p>
        </w:tc>
      </w:tr>
      <w:tr w:rsidR="00692CB3" w:rsidRPr="00DE7766" w:rsidTr="00BD4426">
        <w:trPr>
          <w:trHeight w:val="301"/>
        </w:trPr>
        <w:tc>
          <w:tcPr>
            <w:tcW w:w="7093" w:type="dxa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sdt>
            <w:sdtPr>
              <w:alias w:val="Enter job title 1:"/>
              <w:tag w:val="Enter job title 1:"/>
              <w:id w:val="351416552"/>
              <w:placeholder>
                <w:docPart w:val="FE1852B3081A40338787E38BFDC3BB71"/>
              </w:placeholder>
              <w:temporary/>
              <w:showingPlcHdr/>
              <w15:appearance w15:val="hidden"/>
            </w:sdtPr>
            <w:sdtEndPr/>
            <w:sdtContent>
              <w:p w:rsidR="00692CB3" w:rsidRDefault="00692CB3" w:rsidP="00A76C60">
                <w:pPr>
                  <w:pStyle w:val="Title"/>
                </w:pPr>
                <w:r>
                  <w:t>Job Title 1</w:t>
                </w:r>
              </w:p>
            </w:sdtContent>
          </w:sdt>
          <w:sdt>
            <w:sdtPr>
              <w:alias w:val="Enter job responsibilities:"/>
              <w:tag w:val="Enter job responsibilities:"/>
              <w:id w:val="351416583"/>
              <w:placeholder>
                <w:docPart w:val="CDD0111C8980476B947C9A871240B7D0"/>
              </w:placeholder>
              <w:temporary/>
              <w:showingPlcHdr/>
              <w15:appearance w15:val="hidden"/>
            </w:sdtPr>
            <w:sdtEndPr/>
            <w:sdtContent>
              <w:p w:rsidR="00692CB3" w:rsidRPr="00D24F9E" w:rsidRDefault="00692CB3" w:rsidP="00824F9E">
                <w:r>
                  <w:t>Job responsibilities</w:t>
                </w:r>
              </w:p>
            </w:sdtContent>
          </w:sdt>
        </w:tc>
        <w:sdt>
          <w:sdtPr>
            <w:alias w:val="Enter experience in years:"/>
            <w:tag w:val="Enter experience in years:"/>
            <w:id w:val="351416428"/>
            <w:placeholder>
              <w:docPart w:val="4DD2F2F05E12408FA1F8567D0B7CB4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7" w:type="dxa"/>
                <w:gridSpan w:val="3"/>
                <w:tcBorders>
                  <w:left w:val="nil"/>
                  <w:right w:val="nil"/>
                </w:tcBorders>
              </w:tcPr>
              <w:p w:rsidR="00692CB3" w:rsidRPr="00D24F9E" w:rsidRDefault="00692CB3" w:rsidP="00824F9E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2CB3" w:rsidRPr="00DE7766" w:rsidTr="00BD4426">
        <w:trPr>
          <w:trHeight w:val="188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9A50AD" w:rsidP="004212CA">
            <w:pPr>
              <w:pStyle w:val="Heading2"/>
            </w:pPr>
            <w:sdt>
              <w:sdtPr>
                <w:alias w:val="Enter company:"/>
                <w:tag w:val="Enter company:"/>
                <w:id w:val="-747416974"/>
                <w:placeholder>
                  <w:docPart w:val="9DAA01DC1D744C2D8DC45FEB5DCF023B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Company Name</w:t>
                </w:r>
              </w:sdtContent>
            </w:sdt>
            <w:r w:rsidR="00692CB3">
              <w:t xml:space="preserve"> , </w:t>
            </w:r>
            <w:sdt>
              <w:sdtPr>
                <w:alias w:val="Enter City, ST:"/>
                <w:tag w:val="Enter City, ST:"/>
                <w:id w:val="774991605"/>
                <w:placeholder>
                  <w:docPart w:val="F2C28DBDC53F47FCB1DFDDE12763AC4B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City, ST</w:t>
                </w:r>
              </w:sdtContent>
            </w:sdt>
          </w:p>
        </w:tc>
      </w:tr>
      <w:tr w:rsidR="00692CB3" w:rsidRPr="00DE7766" w:rsidTr="00BD4426">
        <w:trPr>
          <w:trHeight w:val="301"/>
        </w:trPr>
        <w:tc>
          <w:tcPr>
            <w:tcW w:w="7093" w:type="dxa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sdt>
            <w:sdtPr>
              <w:alias w:val="Enter job title 2:"/>
              <w:tag w:val="Enter job title 2:"/>
              <w:id w:val="351416579"/>
              <w:placeholder>
                <w:docPart w:val="E0D9258E2DE54D1BBA5DC79A45A8F282"/>
              </w:placeholder>
              <w:temporary/>
              <w:showingPlcHdr/>
              <w15:appearance w15:val="hidden"/>
            </w:sdtPr>
            <w:sdtEndPr/>
            <w:sdtContent>
              <w:p w:rsidR="00692CB3" w:rsidRPr="00824F9E" w:rsidRDefault="00692CB3" w:rsidP="000A3028">
                <w:pPr>
                  <w:pStyle w:val="Title"/>
                </w:pPr>
                <w:r>
                  <w:t>Job Title 2</w:t>
                </w:r>
              </w:p>
            </w:sdtContent>
          </w:sdt>
          <w:sdt>
            <w:sdtPr>
              <w:alias w:val="Enter job responsibilities:"/>
              <w:tag w:val="Enter job responsibilities:"/>
              <w:id w:val="351416610"/>
              <w:placeholder>
                <w:docPart w:val="9DE6FB87D24341549CDC4F4302F94648"/>
              </w:placeholder>
              <w:temporary/>
              <w:showingPlcHdr/>
              <w15:appearance w15:val="hidden"/>
            </w:sdtPr>
            <w:sdtEndPr/>
            <w:sdtContent>
              <w:p w:rsidR="00692CB3" w:rsidRPr="00D24F9E" w:rsidRDefault="00692CB3" w:rsidP="00824F9E">
                <w:r>
                  <w:t>Job responsibilities</w:t>
                </w:r>
              </w:p>
            </w:sdtContent>
          </w:sdt>
        </w:tc>
        <w:sdt>
          <w:sdtPr>
            <w:alias w:val="Enter experience in years:"/>
            <w:tag w:val="Enter experience in years:"/>
            <w:id w:val="351416429"/>
            <w:placeholder>
              <w:docPart w:val="27B0FF9A68FC4621AAD6C1E5ACB8DF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7" w:type="dxa"/>
                <w:gridSpan w:val="3"/>
                <w:tcBorders>
                  <w:left w:val="nil"/>
                  <w:right w:val="nil"/>
                </w:tcBorders>
              </w:tcPr>
              <w:p w:rsidR="00692CB3" w:rsidRPr="00D24F9E" w:rsidRDefault="00692CB3" w:rsidP="00824F9E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9A50AD" w:rsidP="00824F9E">
            <w:pPr>
              <w:pStyle w:val="Heading2"/>
            </w:pPr>
            <w:sdt>
              <w:sdtPr>
                <w:alias w:val="Enter company:"/>
                <w:tag w:val="Enter company:"/>
                <w:id w:val="235751726"/>
                <w:placeholder>
                  <w:docPart w:val="5C2240CE3B7F4F64A79C46212E4221C1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Company Name</w:t>
                </w:r>
              </w:sdtContent>
            </w:sdt>
            <w:r w:rsidR="00692CB3">
              <w:t xml:space="preserve"> , </w:t>
            </w:r>
            <w:sdt>
              <w:sdtPr>
                <w:alias w:val="Enter City, ST:"/>
                <w:tag w:val="Enter City, ST:"/>
                <w:id w:val="-1157988909"/>
                <w:placeholder>
                  <w:docPart w:val="0BA10F443979489A9155D6F5C0B82675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City, ST</w:t>
                </w:r>
              </w:sdtContent>
            </w:sdt>
          </w:p>
        </w:tc>
      </w:tr>
      <w:tr w:rsidR="00692CB3" w:rsidRPr="00DE7766" w:rsidTr="00BD4426">
        <w:trPr>
          <w:trHeight w:val="301"/>
        </w:trPr>
        <w:tc>
          <w:tcPr>
            <w:tcW w:w="7093" w:type="dxa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sdt>
            <w:sdtPr>
              <w:alias w:val="Enter job title 3:"/>
              <w:tag w:val="Enter job title 3:"/>
              <w:id w:val="351416580"/>
              <w:placeholder>
                <w:docPart w:val="0DF74DD4A638412BA8D95B7D8C9E985B"/>
              </w:placeholder>
              <w:temporary/>
              <w:showingPlcHdr/>
              <w15:appearance w15:val="hidden"/>
            </w:sdtPr>
            <w:sdtEndPr/>
            <w:sdtContent>
              <w:p w:rsidR="00692CB3" w:rsidRPr="00824F9E" w:rsidRDefault="00692CB3" w:rsidP="000A3028">
                <w:pPr>
                  <w:pStyle w:val="Title"/>
                </w:pPr>
                <w:r>
                  <w:t>Job Title 3</w:t>
                </w:r>
              </w:p>
            </w:sdtContent>
          </w:sdt>
          <w:sdt>
            <w:sdtPr>
              <w:alias w:val="Enter job responsibilities:"/>
              <w:tag w:val="Enter job responsibilities:"/>
              <w:id w:val="351416611"/>
              <w:placeholder>
                <w:docPart w:val="F0A97657C91241C8A51CC6EC7FE87AB1"/>
              </w:placeholder>
              <w:temporary/>
              <w:showingPlcHdr/>
              <w15:appearance w15:val="hidden"/>
            </w:sdtPr>
            <w:sdtEndPr/>
            <w:sdtContent>
              <w:p w:rsidR="00692CB3" w:rsidRPr="00D24F9E" w:rsidRDefault="00692CB3" w:rsidP="00824F9E">
                <w:r>
                  <w:t>Job responsibilities</w:t>
                </w:r>
              </w:p>
            </w:sdtContent>
          </w:sdt>
        </w:tc>
        <w:sdt>
          <w:sdtPr>
            <w:alias w:val="Enter experience in years:"/>
            <w:tag w:val="Enter experience in years:"/>
            <w:id w:val="351416430"/>
            <w:placeholder>
              <w:docPart w:val="43D1B16796C9499AADBC4B230BF672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7" w:type="dxa"/>
                <w:gridSpan w:val="3"/>
                <w:tcBorders>
                  <w:left w:val="nil"/>
                  <w:right w:val="nil"/>
                </w:tcBorders>
              </w:tcPr>
              <w:p w:rsidR="00692CB3" w:rsidRPr="00D24F9E" w:rsidRDefault="00692CB3" w:rsidP="00824F9E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2CB3" w:rsidRPr="00DE7766" w:rsidTr="00BD4426">
        <w:trPr>
          <w:trHeight w:val="70"/>
        </w:trPr>
        <w:tc>
          <w:tcPr>
            <w:tcW w:w="8640" w:type="dxa"/>
            <w:gridSpan w:val="4"/>
            <w:tcBorders>
              <w:left w:val="nil"/>
              <w:right w:val="nil"/>
            </w:tcBorders>
            <w:tcMar>
              <w:left w:w="547" w:type="dxa"/>
              <w:right w:w="115" w:type="dxa"/>
            </w:tcMar>
          </w:tcPr>
          <w:p w:rsidR="00692CB3" w:rsidRPr="00D24F9E" w:rsidRDefault="009A50AD" w:rsidP="00824F9E">
            <w:pPr>
              <w:pStyle w:val="Heading2"/>
            </w:pPr>
            <w:sdt>
              <w:sdtPr>
                <w:alias w:val="Enter company:"/>
                <w:tag w:val="Enter company:"/>
                <w:id w:val="1669519724"/>
                <w:placeholder>
                  <w:docPart w:val="47A4893E97E74D21A2B7FA697660FB1B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Company Name</w:t>
                </w:r>
              </w:sdtContent>
            </w:sdt>
            <w:r w:rsidR="00692CB3">
              <w:t xml:space="preserve"> , </w:t>
            </w:r>
            <w:sdt>
              <w:sdtPr>
                <w:alias w:val="Enter City, ST:"/>
                <w:tag w:val="Enter City, ST:"/>
                <w:id w:val="1932696625"/>
                <w:placeholder>
                  <w:docPart w:val="7D720FC76E0340BA915AF82576E144D1"/>
                </w:placeholder>
                <w:temporary/>
                <w:showingPlcHdr/>
                <w15:appearance w15:val="hidden"/>
              </w:sdtPr>
              <w:sdtEndPr/>
              <w:sdtContent>
                <w:r w:rsidR="00692CB3">
                  <w:t>City, ST</w:t>
                </w:r>
              </w:sdtContent>
            </w:sdt>
          </w:p>
        </w:tc>
      </w:tr>
      <w:tr w:rsidR="00692CB3" w:rsidRPr="00DE7766" w:rsidTr="00BD4426">
        <w:trPr>
          <w:trHeight w:val="301"/>
        </w:trPr>
        <w:tc>
          <w:tcPr>
            <w:tcW w:w="7093" w:type="dxa"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sdt>
            <w:sdtPr>
              <w:alias w:val="Enter job title 4:"/>
              <w:tag w:val="Enter job title 4:"/>
              <w:id w:val="351416581"/>
              <w:placeholder>
                <w:docPart w:val="D96B0E07D8194BD7A61BC03DC78132D7"/>
              </w:placeholder>
              <w:temporary/>
              <w:showingPlcHdr/>
              <w15:appearance w15:val="hidden"/>
            </w:sdtPr>
            <w:sdtEndPr/>
            <w:sdtContent>
              <w:p w:rsidR="00692CB3" w:rsidRPr="00824F9E" w:rsidRDefault="00692CB3" w:rsidP="000A3028">
                <w:pPr>
                  <w:pStyle w:val="Title"/>
                </w:pPr>
                <w:r>
                  <w:t>Job Title 4</w:t>
                </w:r>
              </w:p>
            </w:sdtContent>
          </w:sdt>
          <w:sdt>
            <w:sdtPr>
              <w:alias w:val="Enter job responsibilities:"/>
              <w:tag w:val="Enter job responsibilities:"/>
              <w:id w:val="351416612"/>
              <w:placeholder>
                <w:docPart w:val="438CC809F9264635B333D85F38E36D9E"/>
              </w:placeholder>
              <w:temporary/>
              <w:showingPlcHdr/>
              <w15:appearance w15:val="hidden"/>
            </w:sdtPr>
            <w:sdtEndPr/>
            <w:sdtContent>
              <w:p w:rsidR="00692CB3" w:rsidRPr="00D24F9E" w:rsidRDefault="00692CB3" w:rsidP="00824F9E">
                <w:r>
                  <w:t>Job responsibilities</w:t>
                </w:r>
              </w:p>
            </w:sdtContent>
          </w:sdt>
        </w:tc>
        <w:sdt>
          <w:sdtPr>
            <w:alias w:val="Enter experience in years:"/>
            <w:tag w:val="Enter experience in years:"/>
            <w:id w:val="351416431"/>
            <w:placeholder>
              <w:docPart w:val="FC887ED0FEB74C678D0EB8741367F1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7" w:type="dxa"/>
                <w:gridSpan w:val="3"/>
                <w:tcBorders>
                  <w:left w:val="nil"/>
                  <w:bottom w:val="single" w:sz="4" w:space="0" w:color="595959" w:themeColor="text1" w:themeTint="A6"/>
                  <w:right w:val="nil"/>
                </w:tcBorders>
              </w:tcPr>
              <w:p w:rsidR="00692CB3" w:rsidRPr="00D24F9E" w:rsidRDefault="00692CB3" w:rsidP="00824F9E">
                <w:pPr>
                  <w:pStyle w:val="Date"/>
                </w:pPr>
                <w:r>
                  <w:t>Years</w:t>
                </w:r>
              </w:p>
            </w:tc>
          </w:sdtContent>
        </w:sdt>
      </w:tr>
      <w:tr w:rsidR="006962EF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6962EF" w:rsidRDefault="009A50AD" w:rsidP="009C4428">
            <w:pPr>
              <w:pStyle w:val="Heading1"/>
            </w:pPr>
            <w:sdt>
              <w:sdtPr>
                <w:alias w:val="Publications and papers:"/>
                <w:tag w:val="Publications and papers:"/>
                <w:id w:val="152495487"/>
                <w:placeholder>
                  <w:docPart w:val="9818D112F06B4B289257A9571D6E0B24"/>
                </w:placeholder>
                <w:temporary/>
                <w:showingPlcHdr/>
                <w15:appearance w15:val="hidden"/>
              </w:sdtPr>
              <w:sdtEndPr/>
              <w:sdtContent>
                <w:r w:rsidR="004212CA">
                  <w:t>Publications and papers</w:t>
                </w:r>
              </w:sdtContent>
            </w:sdt>
          </w:p>
        </w:tc>
      </w:tr>
      <w:tr w:rsidR="00EB236B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EB236B" w:rsidRPr="00D24F9E" w:rsidRDefault="009A50AD" w:rsidP="00A76C60">
            <w:pPr>
              <w:pStyle w:val="BulletedList"/>
            </w:pPr>
            <w:sdt>
              <w:sdtPr>
                <w:alias w:val="Enter title 1:"/>
                <w:tag w:val="Enter title 1:"/>
                <w:id w:val="351416613"/>
                <w:placeholder>
                  <w:docPart w:val="A9570A0196AF4882A4F4BDB7FCC02F2D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Title 1</w:t>
                </w:r>
              </w:sdtContent>
            </w:sdt>
            <w:r w:rsidR="00EB236B" w:rsidRPr="00D24F9E">
              <w:br/>
            </w:r>
            <w:sdt>
              <w:sdtPr>
                <w:alias w:val="Enter details:"/>
                <w:tag w:val="Enter details:"/>
                <w:id w:val="351416640"/>
                <w:placeholder>
                  <w:docPart w:val="AE6AEE0F1E8140C6B3F3EB4540B39C23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Publication or event details, location, year</w:t>
                </w:r>
              </w:sdtContent>
            </w:sdt>
          </w:p>
          <w:p w:rsidR="00EB236B" w:rsidRPr="00D24F9E" w:rsidRDefault="009A50AD" w:rsidP="00A76C60">
            <w:pPr>
              <w:pStyle w:val="BulletedList"/>
            </w:pPr>
            <w:sdt>
              <w:sdtPr>
                <w:alias w:val="Enter title 2:"/>
                <w:tag w:val="Enter title 2:"/>
                <w:id w:val="351416667"/>
                <w:placeholder>
                  <w:docPart w:val="2670946D35074D8BAF3E554D584447F9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Title 2</w:t>
                </w:r>
              </w:sdtContent>
            </w:sdt>
            <w:r w:rsidR="00EB236B" w:rsidRPr="00D24F9E">
              <w:br/>
            </w:r>
            <w:sdt>
              <w:sdtPr>
                <w:alias w:val="Enter details:"/>
                <w:tag w:val="Enter details:"/>
                <w:id w:val="351416758"/>
                <w:placeholder>
                  <w:docPart w:val="BF4562D9F5254EA7B8795FA108AB5254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Publication or event details, location, year</w:t>
                </w:r>
              </w:sdtContent>
            </w:sdt>
          </w:p>
          <w:p w:rsidR="00EB236B" w:rsidRDefault="009A50AD" w:rsidP="00824F9E">
            <w:pPr>
              <w:pStyle w:val="BulletedList"/>
            </w:pPr>
            <w:sdt>
              <w:sdtPr>
                <w:alias w:val="Enter title 3:"/>
                <w:tag w:val="Enter title 3:"/>
                <w:id w:val="351416669"/>
                <w:placeholder>
                  <w:docPart w:val="72DF127FBC4B4907A78BB8C1C7CA07A9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Title 3</w:t>
                </w:r>
              </w:sdtContent>
            </w:sdt>
            <w:r w:rsidR="00EB236B" w:rsidRPr="00D24F9E">
              <w:br/>
            </w:r>
            <w:sdt>
              <w:sdtPr>
                <w:alias w:val="Enter details:"/>
                <w:tag w:val="Enter details:"/>
                <w:id w:val="351416759"/>
                <w:placeholder>
                  <w:docPart w:val="DA84C5E3D46B4035913AD786CA7448DD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Publication or event details, location, year</w:t>
                </w:r>
              </w:sdtContent>
            </w:sdt>
          </w:p>
        </w:tc>
      </w:tr>
      <w:tr w:rsidR="00A76C60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A76C60" w:rsidRDefault="009A50AD" w:rsidP="009C4428">
            <w:pPr>
              <w:pStyle w:val="Heading1"/>
            </w:pPr>
            <w:sdt>
              <w:sdtPr>
                <w:alias w:val="Languages:"/>
                <w:tag w:val="Languages:"/>
                <w:id w:val="125522811"/>
                <w:placeholder>
                  <w:docPart w:val="3AE27703E7C1412CA190B2B8F88844BD"/>
                </w:placeholder>
                <w:temporary/>
                <w:showingPlcHdr/>
                <w15:appearance w15:val="hidden"/>
              </w:sdtPr>
              <w:sdtEndPr/>
              <w:sdtContent>
                <w:r w:rsidR="004212CA">
                  <w:t>Languages</w:t>
                </w:r>
              </w:sdtContent>
            </w:sdt>
          </w:p>
        </w:tc>
      </w:tr>
      <w:tr w:rsidR="00EB236B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left w:w="547" w:type="dxa"/>
              <w:right w:w="115" w:type="dxa"/>
            </w:tcMar>
          </w:tcPr>
          <w:p w:rsidR="00EB236B" w:rsidRDefault="009A50AD" w:rsidP="00256223">
            <w:pPr>
              <w:pStyle w:val="BulletedList"/>
            </w:pPr>
            <w:sdt>
              <w:sdtPr>
                <w:alias w:val="Enter language 1:"/>
                <w:tag w:val="Enter language 1:"/>
                <w:id w:val="351416671"/>
                <w:placeholder>
                  <w:docPart w:val="E258C5BCB95C4B5E921443E7B15A010C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Language 1</w:t>
                </w:r>
              </w:sdtContent>
            </w:sdt>
            <w:r w:rsidR="00EB236B">
              <w:t xml:space="preserve"> – </w:t>
            </w:r>
            <w:sdt>
              <w:sdtPr>
                <w:alias w:val="Native language:"/>
                <w:tag w:val="Native language:"/>
                <w:id w:val="1109318395"/>
                <w:placeholder>
                  <w:docPart w:val="90CB405C1F7843F9828A9DCE2635800B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native language</w:t>
                </w:r>
              </w:sdtContent>
            </w:sdt>
          </w:p>
          <w:p w:rsidR="00EB236B" w:rsidRDefault="009A50AD" w:rsidP="00256223">
            <w:pPr>
              <w:pStyle w:val="BulletedList"/>
            </w:pPr>
            <w:sdt>
              <w:sdtPr>
                <w:alias w:val="Enter language 2:"/>
                <w:tag w:val="Enter language 2:"/>
                <w:id w:val="351416698"/>
                <w:placeholder>
                  <w:docPart w:val="8E011313A7304DBB84FEBD6BE1AB3585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Language 2</w:t>
                </w:r>
              </w:sdtContent>
            </w:sdt>
            <w:r w:rsidR="00EB236B" w:rsidRPr="00256223">
              <w:t xml:space="preserve"> – </w:t>
            </w:r>
            <w:sdt>
              <w:sdtPr>
                <w:alias w:val="Enter level of fluency:"/>
                <w:tag w:val="Enter level of fluency:"/>
                <w:id w:val="351416700"/>
                <w:placeholder>
                  <w:docPart w:val="E2E2FD980B464992B96EB27413A5D7B6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level of fluency</w:t>
                </w:r>
              </w:sdtContent>
            </w:sdt>
          </w:p>
          <w:p w:rsidR="00EB236B" w:rsidRPr="00256223" w:rsidRDefault="009A50AD" w:rsidP="00824F9E">
            <w:pPr>
              <w:pStyle w:val="BulletedList"/>
            </w:pPr>
            <w:sdt>
              <w:sdtPr>
                <w:alias w:val="Enter language 3:"/>
                <w:tag w:val="Enter language 3:"/>
                <w:id w:val="351416699"/>
                <w:placeholder>
                  <w:docPart w:val="975A0DF564D64BB1B3075F9A665C2101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Language 3</w:t>
                </w:r>
              </w:sdtContent>
            </w:sdt>
            <w:r w:rsidR="00EB236B" w:rsidRPr="00256223">
              <w:t xml:space="preserve"> – </w:t>
            </w:r>
            <w:sdt>
              <w:sdtPr>
                <w:alias w:val="Enter level of fluency:"/>
                <w:tag w:val="Enter level of fluency:"/>
                <w:id w:val="351416727"/>
                <w:placeholder>
                  <w:docPart w:val="75E4F17C039B420B824C54D1726F169A"/>
                </w:placeholder>
                <w:temporary/>
                <w:showingPlcHdr/>
                <w15:appearance w15:val="hidden"/>
              </w:sdtPr>
              <w:sdtEndPr/>
              <w:sdtContent>
                <w:r w:rsidR="00EB236B">
                  <w:t>level of fluency</w:t>
                </w:r>
              </w:sdtContent>
            </w:sdt>
          </w:p>
        </w:tc>
      </w:tr>
      <w:tr w:rsidR="00A76C60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A76C60" w:rsidRDefault="009A50AD" w:rsidP="009C4428">
            <w:pPr>
              <w:pStyle w:val="Heading1"/>
            </w:pPr>
            <w:sdt>
              <w:sdtPr>
                <w:alias w:val="Memberships:"/>
                <w:tag w:val="Memberships:"/>
                <w:id w:val="718563709"/>
                <w:placeholder>
                  <w:docPart w:val="6977F9EDFCD74FB4A355375D59BA49A4"/>
                </w:placeholder>
                <w:temporary/>
                <w:showingPlcHdr/>
                <w15:appearance w15:val="hidden"/>
              </w:sdtPr>
              <w:sdtEndPr/>
              <w:sdtContent>
                <w:r w:rsidR="004212CA">
                  <w:t>Memberships</w:t>
                </w:r>
              </w:sdtContent>
            </w:sdt>
          </w:p>
        </w:tc>
      </w:tr>
      <w:tr w:rsidR="00EB236B" w:rsidRPr="00DE7766" w:rsidTr="00BD4426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left w:w="547" w:type="dxa"/>
              <w:right w:w="115" w:type="dxa"/>
            </w:tcMar>
          </w:tcPr>
          <w:sdt>
            <w:sdtPr>
              <w:alias w:val="Enter organization name 1:"/>
              <w:tag w:val="Enter organization name 1:"/>
              <w:id w:val="351416728"/>
              <w:placeholder>
                <w:docPart w:val="6576A712E9A74A29812D532194504144"/>
              </w:placeholder>
              <w:temporary/>
              <w:showingPlcHdr/>
              <w15:appearance w15:val="hidden"/>
            </w:sdtPr>
            <w:sdtEndPr/>
            <w:sdtContent>
              <w:p w:rsidR="00EB236B" w:rsidRDefault="00EB236B" w:rsidP="00256223">
                <w:pPr>
                  <w:pStyle w:val="BulletedList"/>
                </w:pPr>
                <w:r>
                  <w:t>Organization Name 1</w:t>
                </w:r>
              </w:p>
            </w:sdtContent>
          </w:sdt>
          <w:sdt>
            <w:sdtPr>
              <w:alias w:val="Enter organization name 2:"/>
              <w:tag w:val="Enter organization name 2:"/>
              <w:id w:val="351416755"/>
              <w:placeholder>
                <w:docPart w:val="69B475B24530417E8FC4FB2187093CF5"/>
              </w:placeholder>
              <w:temporary/>
              <w:showingPlcHdr/>
              <w15:appearance w15:val="hidden"/>
            </w:sdtPr>
            <w:sdtEndPr/>
            <w:sdtContent>
              <w:p w:rsidR="00EB236B" w:rsidRDefault="00EB236B" w:rsidP="00824F9E">
                <w:pPr>
                  <w:pStyle w:val="BulletedList"/>
                </w:pPr>
                <w:r>
                  <w:t>Organization Name 2</w:t>
                </w:r>
              </w:p>
            </w:sdtContent>
          </w:sdt>
          <w:sdt>
            <w:sdtPr>
              <w:alias w:val="Enter organization name 3:"/>
              <w:tag w:val="Enter organization name 3:"/>
              <w:id w:val="351416756"/>
              <w:placeholder>
                <w:docPart w:val="6A873A24929942EABFCDFB6B1A66D654"/>
              </w:placeholder>
              <w:temporary/>
              <w:showingPlcHdr/>
              <w15:appearance w15:val="hidden"/>
            </w:sdtPr>
            <w:sdtEndPr/>
            <w:sdtContent>
              <w:p w:rsidR="00EB236B" w:rsidRPr="00256223" w:rsidRDefault="00EB236B" w:rsidP="00824F9E">
                <w:pPr>
                  <w:pStyle w:val="BulletedList"/>
                </w:pPr>
                <w:r>
                  <w:t>Organization Name 3</w:t>
                </w:r>
              </w:p>
            </w:sdtContent>
          </w:sdt>
        </w:tc>
      </w:tr>
    </w:tbl>
    <w:p w:rsidR="008E18D5" w:rsidRPr="00DE7766" w:rsidRDefault="008E18D5" w:rsidP="00DE7766"/>
    <w:sectPr w:rsidR="008E18D5" w:rsidRPr="00DE7766" w:rsidSect="009C4428"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0AD" w:rsidRDefault="009A50AD" w:rsidP="003653B5">
      <w:pPr>
        <w:spacing w:after="0" w:line="240" w:lineRule="auto"/>
      </w:pPr>
      <w:r>
        <w:separator/>
      </w:r>
    </w:p>
  </w:endnote>
  <w:endnote w:type="continuationSeparator" w:id="0">
    <w:p w:rsidR="009A50AD" w:rsidRDefault="009A50AD" w:rsidP="0036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0AD" w:rsidRDefault="009A50AD" w:rsidP="003653B5">
      <w:pPr>
        <w:spacing w:after="0" w:line="240" w:lineRule="auto"/>
      </w:pPr>
      <w:r>
        <w:separator/>
      </w:r>
    </w:p>
  </w:footnote>
  <w:footnote w:type="continuationSeparator" w:id="0">
    <w:p w:rsidR="009A50AD" w:rsidRDefault="009A50AD" w:rsidP="0036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ECE0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6A7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EAE3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635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FEF2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4E3F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B661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4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8E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34F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6D3E3E52"/>
    <w:lvl w:ilvl="0" w:tplc="A3C2F03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77CB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981393A"/>
    <w:multiLevelType w:val="multilevel"/>
    <w:tmpl w:val="E91A1C02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595959" w:themeColor="text1" w:themeTint="A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95959" w:themeColor="text1" w:themeTint="A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5959" w:themeColor="text1" w:themeTint="A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olor w:val="595959" w:themeColor="text1" w:themeTint="A6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595959" w:themeColor="text1" w:themeTint="A6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595959" w:themeColor="text1" w:themeTint="A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color w:val="595959" w:themeColor="text1" w:themeTint="A6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olor w:val="595959" w:themeColor="text1" w:themeTint="A6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81"/>
    <w:rsid w:val="000022EB"/>
    <w:rsid w:val="00040571"/>
    <w:rsid w:val="00075E73"/>
    <w:rsid w:val="000A3028"/>
    <w:rsid w:val="000C27D9"/>
    <w:rsid w:val="00256223"/>
    <w:rsid w:val="002911C8"/>
    <w:rsid w:val="00301257"/>
    <w:rsid w:val="00326F15"/>
    <w:rsid w:val="00341EC6"/>
    <w:rsid w:val="003607CD"/>
    <w:rsid w:val="00361AFB"/>
    <w:rsid w:val="003653B5"/>
    <w:rsid w:val="00374E86"/>
    <w:rsid w:val="003826AC"/>
    <w:rsid w:val="003E6110"/>
    <w:rsid w:val="004212CA"/>
    <w:rsid w:val="004600C1"/>
    <w:rsid w:val="0051246F"/>
    <w:rsid w:val="0055288F"/>
    <w:rsid w:val="005A08C4"/>
    <w:rsid w:val="006613A0"/>
    <w:rsid w:val="00681DE4"/>
    <w:rsid w:val="00692CB3"/>
    <w:rsid w:val="006962EF"/>
    <w:rsid w:val="006E2432"/>
    <w:rsid w:val="006E54A0"/>
    <w:rsid w:val="007569FA"/>
    <w:rsid w:val="00790D50"/>
    <w:rsid w:val="007A2F12"/>
    <w:rsid w:val="00824F9E"/>
    <w:rsid w:val="0087616B"/>
    <w:rsid w:val="00883650"/>
    <w:rsid w:val="00890F6A"/>
    <w:rsid w:val="008A5F06"/>
    <w:rsid w:val="008E18D5"/>
    <w:rsid w:val="0090731C"/>
    <w:rsid w:val="00907793"/>
    <w:rsid w:val="00915545"/>
    <w:rsid w:val="009A50AD"/>
    <w:rsid w:val="009C4428"/>
    <w:rsid w:val="00A07D6A"/>
    <w:rsid w:val="00A25C25"/>
    <w:rsid w:val="00A464CF"/>
    <w:rsid w:val="00A56EE4"/>
    <w:rsid w:val="00A7082C"/>
    <w:rsid w:val="00A76C60"/>
    <w:rsid w:val="00B54803"/>
    <w:rsid w:val="00B56C66"/>
    <w:rsid w:val="00B634D8"/>
    <w:rsid w:val="00BD4426"/>
    <w:rsid w:val="00C069B4"/>
    <w:rsid w:val="00C06EE3"/>
    <w:rsid w:val="00C11BBA"/>
    <w:rsid w:val="00C302EE"/>
    <w:rsid w:val="00C60215"/>
    <w:rsid w:val="00CC222D"/>
    <w:rsid w:val="00CD22BE"/>
    <w:rsid w:val="00D10208"/>
    <w:rsid w:val="00D24F9E"/>
    <w:rsid w:val="00D720EA"/>
    <w:rsid w:val="00D97489"/>
    <w:rsid w:val="00DE7766"/>
    <w:rsid w:val="00E0229C"/>
    <w:rsid w:val="00E25EA4"/>
    <w:rsid w:val="00E33FCE"/>
    <w:rsid w:val="00E81A09"/>
    <w:rsid w:val="00EB236B"/>
    <w:rsid w:val="00EB7981"/>
    <w:rsid w:val="00EE374F"/>
    <w:rsid w:val="00EF7569"/>
    <w:rsid w:val="00F14099"/>
    <w:rsid w:val="00F36FB8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CECF56"/>
  <w15:docId w15:val="{2821FDB3-11C3-4118-80BA-A266275F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26"/>
    <w:pPr>
      <w:spacing w:after="60" w:line="264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EF7569"/>
    <w:pPr>
      <w:keepNext/>
      <w:spacing w:before="60"/>
      <w:outlineLvl w:val="0"/>
    </w:pPr>
    <w:rPr>
      <w:rFonts w:asciiTheme="majorHAnsi" w:hAnsiTheme="majorHAnsi"/>
      <w:caps/>
      <w:sz w:val="1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9E"/>
    <w:pPr>
      <w:spacing w:before="100" w:after="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06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DE7766"/>
    <w:rPr>
      <w:rFonts w:cs="Tahoma"/>
    </w:rPr>
  </w:style>
  <w:style w:type="paragraph" w:styleId="Date">
    <w:name w:val="Date"/>
    <w:basedOn w:val="Normal"/>
    <w:next w:val="Normal"/>
    <w:uiPriority w:val="11"/>
    <w:unhideWhenUsed/>
    <w:qFormat/>
    <w:rsid w:val="009C4428"/>
    <w:pPr>
      <w:spacing w:before="60"/>
      <w:jc w:val="right"/>
    </w:pPr>
    <w:rPr>
      <w:b/>
    </w:rPr>
  </w:style>
  <w:style w:type="paragraph" w:customStyle="1" w:styleId="ContactInfo">
    <w:name w:val="Contact Info"/>
    <w:basedOn w:val="Normal"/>
    <w:uiPriority w:val="2"/>
    <w:unhideWhenUsed/>
    <w:qFormat/>
    <w:rsid w:val="009C4428"/>
    <w:pPr>
      <w:spacing w:after="160"/>
      <w:contextualSpacing/>
    </w:pPr>
    <w:rPr>
      <w:sz w:val="17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26"/>
    <w:rPr>
      <w:rFonts w:asciiTheme="minorHAnsi" w:hAnsiTheme="minorHAnsi"/>
      <w:i/>
      <w:spacing w:val="10"/>
      <w:sz w:val="16"/>
      <w:szCs w:val="16"/>
    </w:rPr>
  </w:style>
  <w:style w:type="paragraph" w:customStyle="1" w:styleId="BulletedList">
    <w:name w:val="Bulleted List"/>
    <w:basedOn w:val="Normal"/>
    <w:uiPriority w:val="11"/>
    <w:qFormat/>
    <w:rsid w:val="00824F9E"/>
    <w:pPr>
      <w:numPr>
        <w:numId w:val="20"/>
      </w:numPr>
      <w:spacing w:before="60"/>
      <w:contextualSpacing/>
    </w:pPr>
  </w:style>
  <w:style w:type="paragraph" w:styleId="Title">
    <w:name w:val="Title"/>
    <w:basedOn w:val="Normal"/>
    <w:link w:val="TitleChar"/>
    <w:uiPriority w:val="11"/>
    <w:qFormat/>
    <w:rsid w:val="009C4428"/>
    <w:pPr>
      <w:spacing w:before="60" w:after="0"/>
    </w:pPr>
    <w:rPr>
      <w:b/>
    </w:rPr>
  </w:style>
  <w:style w:type="character" w:customStyle="1" w:styleId="TitleChar">
    <w:name w:val="Title Char"/>
    <w:basedOn w:val="DefaultParagraphFont"/>
    <w:link w:val="Title"/>
    <w:uiPriority w:val="11"/>
    <w:rsid w:val="00BD4426"/>
    <w:rPr>
      <w:rFonts w:asciiTheme="minorHAnsi" w:hAnsiTheme="minorHAnsi"/>
      <w:b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26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0208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A7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26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7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26"/>
    <w:rPr>
      <w:rFonts w:asciiTheme="minorHAnsi" w:hAnsiTheme="minorHAnsi"/>
      <w:spacing w:val="10"/>
      <w:sz w:val="16"/>
      <w:szCs w:val="16"/>
    </w:rPr>
  </w:style>
  <w:style w:type="paragraph" w:styleId="BlockText">
    <w:name w:val="Block Text"/>
    <w:basedOn w:val="Normal"/>
    <w:semiHidden/>
    <w:unhideWhenUsed/>
    <w:rsid w:val="00D10208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26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26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02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02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0208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0208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0208"/>
    <w:rPr>
      <w:color w:val="595959" w:themeColor="text1" w:themeTint="A6"/>
      <w:shd w:val="clear" w:color="auto" w:fill="E6E6E6"/>
    </w:rPr>
  </w:style>
  <w:style w:type="character" w:styleId="Strong">
    <w:name w:val="Strong"/>
    <w:basedOn w:val="DefaultParagraphFont"/>
    <w:uiPriority w:val="11"/>
    <w:qFormat/>
    <w:rsid w:val="004600C1"/>
    <w:rPr>
      <w:b/>
      <w:bCs/>
    </w:rPr>
  </w:style>
  <w:style w:type="character" w:styleId="BookTitle">
    <w:name w:val="Book Title"/>
    <w:basedOn w:val="DefaultParagraphFont"/>
    <w:uiPriority w:val="33"/>
    <w:semiHidden/>
    <w:unhideWhenUsed/>
    <w:qFormat/>
    <w:rsid w:val="00BD4426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D4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BD4426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26"/>
    <w:rPr>
      <w:rFonts w:asciiTheme="majorHAnsi" w:eastAsiaTheme="majorEastAsia" w:hAnsiTheme="majorHAnsi" w:cstheme="majorBidi"/>
      <w:color w:val="243F60" w:themeColor="accent1" w:themeShade="7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26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26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26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BD4426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BD4426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D44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D4426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D4426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BD442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D442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D4426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426"/>
    <w:pPr>
      <w:keepLines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rsid w:val="00EB7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Teach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263FA59D46437CB49082CE6B07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9062B-4ADA-4F3D-B740-347806932E8C}"/>
      </w:docPartPr>
      <w:docPartBody>
        <w:p w:rsidR="00000000" w:rsidRDefault="006F08C1">
          <w:pPr>
            <w:pStyle w:val="B7263FA59D46437CB49082CE6B073D95"/>
          </w:pPr>
          <w:r>
            <w:t>Education</w:t>
          </w:r>
        </w:p>
      </w:docPartBody>
    </w:docPart>
    <w:docPart>
      <w:docPartPr>
        <w:name w:val="469DEFA565F94D858DA910CFF6F79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CE071-62A6-405E-8C7C-82FD0A744C63}"/>
      </w:docPartPr>
      <w:docPartBody>
        <w:p w:rsidR="00000000" w:rsidRDefault="006F08C1">
          <w:pPr>
            <w:pStyle w:val="469DEFA565F94D858DA910CFF6F7947C"/>
          </w:pPr>
          <w:r w:rsidRPr="00C06EE3">
            <w:t>Award 1</w:t>
          </w:r>
        </w:p>
      </w:docPartBody>
    </w:docPart>
    <w:docPart>
      <w:docPartPr>
        <w:name w:val="C72B7B7B7EF2451B8788C2B2C369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DDF9E-2355-4372-8A8D-6CB504B4AAC4}"/>
      </w:docPartPr>
      <w:docPartBody>
        <w:p w:rsidR="00000000" w:rsidRDefault="006F08C1">
          <w:pPr>
            <w:pStyle w:val="C72B7B7B7EF2451B8788C2B2C3691281"/>
          </w:pPr>
          <w:r>
            <w:t>Years</w:t>
          </w:r>
        </w:p>
      </w:docPartBody>
    </w:docPart>
    <w:docPart>
      <w:docPartPr>
        <w:name w:val="695CF0C483334DF6BD1C1DFB91CE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7E08D-EFF2-4FF2-BE92-BD4D145B2BAC}"/>
      </w:docPartPr>
      <w:docPartBody>
        <w:p w:rsidR="00000000" w:rsidRDefault="006F08C1">
          <w:pPr>
            <w:pStyle w:val="695CF0C483334DF6BD1C1DFB91CE91AF"/>
          </w:pPr>
          <w:r>
            <w:t>Award 2</w:t>
          </w:r>
        </w:p>
      </w:docPartBody>
    </w:docPart>
    <w:docPart>
      <w:docPartPr>
        <w:name w:val="D70DF9DCD3A54DFC9710D04D1F57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6112-7860-4C28-ACFE-7F4F8F4048FD}"/>
      </w:docPartPr>
      <w:docPartBody>
        <w:p w:rsidR="00000000" w:rsidRDefault="006F08C1">
          <w:pPr>
            <w:pStyle w:val="D70DF9DCD3A54DFC9710D04D1F579FE3"/>
          </w:pPr>
          <w:r>
            <w:t>Years</w:t>
          </w:r>
        </w:p>
      </w:docPartBody>
    </w:docPart>
    <w:docPart>
      <w:docPartPr>
        <w:name w:val="91354738D2DC4E0786A7799D732CB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B3A50-94A0-4863-B36C-A89A00D667F3}"/>
      </w:docPartPr>
      <w:docPartBody>
        <w:p w:rsidR="00000000" w:rsidRDefault="006F08C1">
          <w:pPr>
            <w:pStyle w:val="91354738D2DC4E0786A7799D732CB029"/>
          </w:pPr>
          <w:r>
            <w:t>Award 3</w:t>
          </w:r>
        </w:p>
      </w:docPartBody>
    </w:docPart>
    <w:docPart>
      <w:docPartPr>
        <w:name w:val="4D209EBA849B4BBAAFD4A507BD06A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08213-5817-4BFD-8BD6-3738119BB3D1}"/>
      </w:docPartPr>
      <w:docPartBody>
        <w:p w:rsidR="00000000" w:rsidRDefault="006F08C1">
          <w:pPr>
            <w:pStyle w:val="4D209EBA849B4BBAAFD4A507BD06AFAC"/>
          </w:pPr>
          <w:r>
            <w:t>Years</w:t>
          </w:r>
        </w:p>
      </w:docPartBody>
    </w:docPart>
    <w:docPart>
      <w:docPartPr>
        <w:name w:val="3A27CB1924FB42EB9D774B9647C20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C52D-AFFC-4F32-94D0-8E5B4AA0261D}"/>
      </w:docPartPr>
      <w:docPartBody>
        <w:p w:rsidR="00000000" w:rsidRDefault="006F08C1">
          <w:pPr>
            <w:pStyle w:val="3A27CB1924FB42EB9D774B9647C200F1"/>
          </w:pPr>
          <w:r>
            <w:t>Teaching Experience</w:t>
          </w:r>
        </w:p>
      </w:docPartBody>
    </w:docPart>
    <w:docPart>
      <w:docPartPr>
        <w:name w:val="A2FA60233006404CBFC9DD83AE9A7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E528-0C59-4DD5-B251-99055DA22280}"/>
      </w:docPartPr>
      <w:docPartBody>
        <w:p w:rsidR="00000000" w:rsidRDefault="006F08C1">
          <w:pPr>
            <w:pStyle w:val="A2FA60233006404CBFC9DD83AE9A762A"/>
          </w:pPr>
          <w:r>
            <w:t>School Name</w:t>
          </w:r>
        </w:p>
      </w:docPartBody>
    </w:docPart>
    <w:docPart>
      <w:docPartPr>
        <w:name w:val="940E030FC4B54C64B75F5326E3566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0738C-CD14-4CE4-A5FB-A5D502F1EDA1}"/>
      </w:docPartPr>
      <w:docPartBody>
        <w:p w:rsidR="00000000" w:rsidRDefault="006F08C1">
          <w:pPr>
            <w:pStyle w:val="940E030FC4B54C64B75F5326E356651E"/>
          </w:pPr>
          <w:r>
            <w:t>City, ST</w:t>
          </w:r>
        </w:p>
      </w:docPartBody>
    </w:docPart>
    <w:docPart>
      <w:docPartPr>
        <w:name w:val="068FE97E1C2E4BC5857AC3163FDB4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9D9EA-0320-4C58-8F13-C6D96BA9247C}"/>
      </w:docPartPr>
      <w:docPartBody>
        <w:p w:rsidR="00000000" w:rsidRDefault="006F08C1">
          <w:pPr>
            <w:pStyle w:val="068FE97E1C2E4BC5857AC3163FDB443F"/>
          </w:pPr>
          <w:r w:rsidRPr="004600C1">
            <w:rPr>
              <w:rStyle w:val="Strong"/>
            </w:rPr>
            <w:t>Job Title 1</w:t>
          </w:r>
        </w:p>
      </w:docPartBody>
    </w:docPart>
    <w:docPart>
      <w:docPartPr>
        <w:name w:val="BCF8AEECCE9F4941B06CFF35AE1AE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BC5E0-A10A-4F80-8E12-1C4AB68FE25C}"/>
      </w:docPartPr>
      <w:docPartBody>
        <w:p w:rsidR="00000000" w:rsidRDefault="006F08C1">
          <w:pPr>
            <w:pStyle w:val="BCF8AEECCE9F4941B06CFF35AE1AE343"/>
          </w:pPr>
          <w:r>
            <w:t>Subject</w:t>
          </w:r>
        </w:p>
      </w:docPartBody>
    </w:docPart>
    <w:docPart>
      <w:docPartPr>
        <w:name w:val="54E540C1952D4F9ABBB4897B4EA4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3DA8D-025E-4ECD-BA88-BE1870C23776}"/>
      </w:docPartPr>
      <w:docPartBody>
        <w:p w:rsidR="00000000" w:rsidRDefault="006F08C1">
          <w:pPr>
            <w:pStyle w:val="54E540C1952D4F9ABBB4897B4EA4533F"/>
          </w:pPr>
          <w:r>
            <w:t>Years</w:t>
          </w:r>
        </w:p>
      </w:docPartBody>
    </w:docPart>
    <w:docPart>
      <w:docPartPr>
        <w:name w:val="E33F5A01E6C4497FA790C4083461D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92B8A-9D62-405F-84E9-4D542AEB2188}"/>
      </w:docPartPr>
      <w:docPartBody>
        <w:p w:rsidR="00000000" w:rsidRDefault="006F08C1">
          <w:pPr>
            <w:pStyle w:val="E33F5A01E6C4497FA790C4083461DA6C"/>
          </w:pPr>
          <w:r>
            <w:t>Job responsibilities</w:t>
          </w:r>
        </w:p>
      </w:docPartBody>
    </w:docPart>
    <w:docPart>
      <w:docPartPr>
        <w:name w:val="75F3C00A630E4477A431B459B2FF0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42A85-4DFD-4F3A-8E69-A5170C7AF17A}"/>
      </w:docPartPr>
      <w:docPartBody>
        <w:p w:rsidR="00000000" w:rsidRDefault="006F08C1">
          <w:pPr>
            <w:pStyle w:val="75F3C00A630E4477A431B459B2FF0024"/>
          </w:pPr>
          <w:r w:rsidRPr="004600C1">
            <w:rPr>
              <w:rStyle w:val="Strong"/>
            </w:rPr>
            <w:t>Job Title 2</w:t>
          </w:r>
        </w:p>
      </w:docPartBody>
    </w:docPart>
    <w:docPart>
      <w:docPartPr>
        <w:name w:val="186DAF271FC541AB985E797F41762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B8789-B088-4CEC-99B7-E3E2A0E9A58A}"/>
      </w:docPartPr>
      <w:docPartBody>
        <w:p w:rsidR="00000000" w:rsidRDefault="006F08C1">
          <w:pPr>
            <w:pStyle w:val="186DAF271FC541AB985E797F417623E3"/>
          </w:pPr>
          <w:r>
            <w:t>Subject</w:t>
          </w:r>
        </w:p>
      </w:docPartBody>
    </w:docPart>
    <w:docPart>
      <w:docPartPr>
        <w:name w:val="5398735E2EC543DAAA3BF441449C2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5715A-C8B1-4554-A032-CDF2E7FC9EAA}"/>
      </w:docPartPr>
      <w:docPartBody>
        <w:p w:rsidR="00000000" w:rsidRDefault="006F08C1">
          <w:pPr>
            <w:pStyle w:val="5398735E2EC543DAAA3BF441449C2F48"/>
          </w:pPr>
          <w:r>
            <w:t>Years</w:t>
          </w:r>
        </w:p>
      </w:docPartBody>
    </w:docPart>
    <w:docPart>
      <w:docPartPr>
        <w:name w:val="D7D54A1A34544AEBB25DE76EB9E03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5740-9C57-40B9-AD11-909F7EED5D10}"/>
      </w:docPartPr>
      <w:docPartBody>
        <w:p w:rsidR="00000000" w:rsidRDefault="006F08C1">
          <w:pPr>
            <w:pStyle w:val="D7D54A1A34544AEBB25DE76EB9E032A2"/>
          </w:pPr>
          <w:r>
            <w:t>Job responsibilities</w:t>
          </w:r>
        </w:p>
      </w:docPartBody>
    </w:docPart>
    <w:docPart>
      <w:docPartPr>
        <w:name w:val="DBF819FEA1B74B0E81C5FE62C52B1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FE6E-C2D3-4836-A467-F64EFBE1F1CF}"/>
      </w:docPartPr>
      <w:docPartBody>
        <w:p w:rsidR="00000000" w:rsidRDefault="006F08C1">
          <w:pPr>
            <w:pStyle w:val="DBF819FEA1B74B0E81C5FE62C52B1FE9"/>
          </w:pPr>
          <w:r w:rsidRPr="004600C1">
            <w:rPr>
              <w:rStyle w:val="Strong"/>
            </w:rPr>
            <w:t>Job Title 3</w:t>
          </w:r>
        </w:p>
      </w:docPartBody>
    </w:docPart>
    <w:docPart>
      <w:docPartPr>
        <w:name w:val="10F2B2F84245464F91BD45D85284A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E8223-BA93-4306-831C-0D0F43158208}"/>
      </w:docPartPr>
      <w:docPartBody>
        <w:p w:rsidR="00000000" w:rsidRDefault="006F08C1">
          <w:pPr>
            <w:pStyle w:val="10F2B2F84245464F91BD45D85284A15E"/>
          </w:pPr>
          <w:r>
            <w:t>Subject</w:t>
          </w:r>
        </w:p>
      </w:docPartBody>
    </w:docPart>
    <w:docPart>
      <w:docPartPr>
        <w:name w:val="5B9757945B5742B99F29CAAFE02FC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9F468-690F-4A2D-A7E7-D72302FA5835}"/>
      </w:docPartPr>
      <w:docPartBody>
        <w:p w:rsidR="00000000" w:rsidRDefault="006F08C1">
          <w:pPr>
            <w:pStyle w:val="5B9757945B5742B99F29CAAFE02FC136"/>
          </w:pPr>
          <w:r>
            <w:t>Years</w:t>
          </w:r>
        </w:p>
      </w:docPartBody>
    </w:docPart>
    <w:docPart>
      <w:docPartPr>
        <w:name w:val="217179E5302C45198018792B81EBE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4D2BA-E0B9-465A-9DEC-AA1C517C6185}"/>
      </w:docPartPr>
      <w:docPartBody>
        <w:p w:rsidR="00000000" w:rsidRDefault="006F08C1">
          <w:pPr>
            <w:pStyle w:val="217179E5302C45198018792B81EBEDDD"/>
          </w:pPr>
          <w:r>
            <w:t>Job responsibilities</w:t>
          </w:r>
        </w:p>
      </w:docPartBody>
    </w:docPart>
    <w:docPart>
      <w:docPartPr>
        <w:name w:val="4B51273EAC374581AFB345316AD9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A908-18D1-4C04-BA1A-46E7C56C018C}"/>
      </w:docPartPr>
      <w:docPartBody>
        <w:p w:rsidR="00000000" w:rsidRDefault="006F08C1">
          <w:pPr>
            <w:pStyle w:val="4B51273EAC374581AFB345316AD96510"/>
          </w:pPr>
          <w:r>
            <w:t>Related Experience</w:t>
          </w:r>
        </w:p>
      </w:docPartBody>
    </w:docPart>
    <w:docPart>
      <w:docPartPr>
        <w:name w:val="C6A7D0D27D414C2EBAD13112A547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4AC7-811E-4036-BF96-041AFFE63BA0}"/>
      </w:docPartPr>
      <w:docPartBody>
        <w:p w:rsidR="00000000" w:rsidRDefault="006F08C1">
          <w:pPr>
            <w:pStyle w:val="C6A7D0D27D414C2EBAD13112A54712D8"/>
          </w:pPr>
          <w:r>
            <w:t>Company Name</w:t>
          </w:r>
        </w:p>
      </w:docPartBody>
    </w:docPart>
    <w:docPart>
      <w:docPartPr>
        <w:name w:val="3FE9267A72064CB7BC9AE99B55E97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02F2-61CE-4ACF-8ECF-C530105CB3B8}"/>
      </w:docPartPr>
      <w:docPartBody>
        <w:p w:rsidR="00000000" w:rsidRDefault="006F08C1">
          <w:pPr>
            <w:pStyle w:val="3FE9267A72064CB7BC9AE99B55E97F52"/>
          </w:pPr>
          <w:r>
            <w:t>City, ST</w:t>
          </w:r>
        </w:p>
      </w:docPartBody>
    </w:docPart>
    <w:docPart>
      <w:docPartPr>
        <w:name w:val="FE1852B3081A40338787E38BFDC3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3584-7CA6-493A-81C1-3D9F084B80BA}"/>
      </w:docPartPr>
      <w:docPartBody>
        <w:p w:rsidR="00000000" w:rsidRDefault="006F08C1">
          <w:pPr>
            <w:pStyle w:val="FE1852B3081A40338787E38BFDC3BB71"/>
          </w:pPr>
          <w:r>
            <w:t>Job Title 1</w:t>
          </w:r>
        </w:p>
      </w:docPartBody>
    </w:docPart>
    <w:docPart>
      <w:docPartPr>
        <w:name w:val="CDD0111C8980476B947C9A871240B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7C021-56B5-4671-83AD-3F0FAB2E1C28}"/>
      </w:docPartPr>
      <w:docPartBody>
        <w:p w:rsidR="00000000" w:rsidRDefault="006F08C1">
          <w:pPr>
            <w:pStyle w:val="CDD0111C8980476B947C9A871240B7D0"/>
          </w:pPr>
          <w:r>
            <w:t>Job responsibilities</w:t>
          </w:r>
        </w:p>
      </w:docPartBody>
    </w:docPart>
    <w:docPart>
      <w:docPartPr>
        <w:name w:val="4DD2F2F05E12408FA1F8567D0B7C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CB511-B02A-44E3-82EF-ED6E3239EEAA}"/>
      </w:docPartPr>
      <w:docPartBody>
        <w:p w:rsidR="00000000" w:rsidRDefault="006F08C1">
          <w:pPr>
            <w:pStyle w:val="4DD2F2F05E12408FA1F8567D0B7CB4EC"/>
          </w:pPr>
          <w:r>
            <w:t>Years</w:t>
          </w:r>
        </w:p>
      </w:docPartBody>
    </w:docPart>
    <w:docPart>
      <w:docPartPr>
        <w:name w:val="9DAA01DC1D744C2D8DC45FEB5DCF0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A9151-2B4B-49CE-BDC0-C516A932D361}"/>
      </w:docPartPr>
      <w:docPartBody>
        <w:p w:rsidR="00000000" w:rsidRDefault="006F08C1">
          <w:pPr>
            <w:pStyle w:val="9DAA01DC1D744C2D8DC45FEB5DCF023B"/>
          </w:pPr>
          <w:r>
            <w:t>Company Name</w:t>
          </w:r>
        </w:p>
      </w:docPartBody>
    </w:docPart>
    <w:docPart>
      <w:docPartPr>
        <w:name w:val="F2C28DBDC53F47FCB1DFDDE12763A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409AB-5B09-4EF1-8D09-6D0DDF082F12}"/>
      </w:docPartPr>
      <w:docPartBody>
        <w:p w:rsidR="00000000" w:rsidRDefault="006F08C1">
          <w:pPr>
            <w:pStyle w:val="F2C28DBDC53F47FCB1DFDDE12763AC4B"/>
          </w:pPr>
          <w:r>
            <w:t>City, ST</w:t>
          </w:r>
        </w:p>
      </w:docPartBody>
    </w:docPart>
    <w:docPart>
      <w:docPartPr>
        <w:name w:val="E0D9258E2DE54D1BBA5DC79A45A8F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B09F-0F14-478A-8136-C6162E4159E2}"/>
      </w:docPartPr>
      <w:docPartBody>
        <w:p w:rsidR="00000000" w:rsidRDefault="006F08C1">
          <w:pPr>
            <w:pStyle w:val="E0D9258E2DE54D1BBA5DC79A45A8F282"/>
          </w:pPr>
          <w:r>
            <w:t>Job Title 2</w:t>
          </w:r>
        </w:p>
      </w:docPartBody>
    </w:docPart>
    <w:docPart>
      <w:docPartPr>
        <w:name w:val="9DE6FB87D24341549CDC4F4302F94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721B-6156-4D15-86D9-6C1779592BB1}"/>
      </w:docPartPr>
      <w:docPartBody>
        <w:p w:rsidR="00000000" w:rsidRDefault="006F08C1">
          <w:pPr>
            <w:pStyle w:val="9DE6FB87D24341549CDC4F4302F94648"/>
          </w:pPr>
          <w:r>
            <w:t>Job responsibilities</w:t>
          </w:r>
        </w:p>
      </w:docPartBody>
    </w:docPart>
    <w:docPart>
      <w:docPartPr>
        <w:name w:val="27B0FF9A68FC4621AAD6C1E5ACB8D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EAA70-EDF8-4E3D-AD2A-6526774031B3}"/>
      </w:docPartPr>
      <w:docPartBody>
        <w:p w:rsidR="00000000" w:rsidRDefault="006F08C1">
          <w:pPr>
            <w:pStyle w:val="27B0FF9A68FC4621AAD6C1E5ACB8DFD0"/>
          </w:pPr>
          <w:r>
            <w:t>Years</w:t>
          </w:r>
        </w:p>
      </w:docPartBody>
    </w:docPart>
    <w:docPart>
      <w:docPartPr>
        <w:name w:val="5C2240CE3B7F4F64A79C46212E422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C12A5-18AA-4148-98AD-271FF02D3B36}"/>
      </w:docPartPr>
      <w:docPartBody>
        <w:p w:rsidR="00000000" w:rsidRDefault="006F08C1">
          <w:pPr>
            <w:pStyle w:val="5C2240CE3B7F4F64A79C46212E4221C1"/>
          </w:pPr>
          <w:r>
            <w:t>Company Name</w:t>
          </w:r>
        </w:p>
      </w:docPartBody>
    </w:docPart>
    <w:docPart>
      <w:docPartPr>
        <w:name w:val="0BA10F443979489A9155D6F5C0B82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08B9-98C6-4363-AA7A-380E9B7EE9EF}"/>
      </w:docPartPr>
      <w:docPartBody>
        <w:p w:rsidR="00000000" w:rsidRDefault="006F08C1">
          <w:pPr>
            <w:pStyle w:val="0BA10F443979489A9155D6F5C0B82675"/>
          </w:pPr>
          <w:r>
            <w:t>City, ST</w:t>
          </w:r>
        </w:p>
      </w:docPartBody>
    </w:docPart>
    <w:docPart>
      <w:docPartPr>
        <w:name w:val="0DF74DD4A638412BA8D95B7D8C9E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A2EEC-8F2E-48AB-AA06-77468D0FECCE}"/>
      </w:docPartPr>
      <w:docPartBody>
        <w:p w:rsidR="00000000" w:rsidRDefault="006F08C1">
          <w:pPr>
            <w:pStyle w:val="0DF74DD4A638412BA8D95B7D8C9E985B"/>
          </w:pPr>
          <w:r>
            <w:t>Job Title 3</w:t>
          </w:r>
        </w:p>
      </w:docPartBody>
    </w:docPart>
    <w:docPart>
      <w:docPartPr>
        <w:name w:val="F0A97657C91241C8A51CC6EC7FE87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0E5F-3C16-4815-A393-7BF92A848F4A}"/>
      </w:docPartPr>
      <w:docPartBody>
        <w:p w:rsidR="00000000" w:rsidRDefault="006F08C1">
          <w:pPr>
            <w:pStyle w:val="F0A97657C91241C8A51CC6EC7FE87AB1"/>
          </w:pPr>
          <w:r>
            <w:t>Job responsibilities</w:t>
          </w:r>
        </w:p>
      </w:docPartBody>
    </w:docPart>
    <w:docPart>
      <w:docPartPr>
        <w:name w:val="43D1B16796C9499AADBC4B230BF6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92F88-C99C-4581-BA7D-CC259AA3CF65}"/>
      </w:docPartPr>
      <w:docPartBody>
        <w:p w:rsidR="00000000" w:rsidRDefault="006F08C1">
          <w:pPr>
            <w:pStyle w:val="43D1B16796C9499AADBC4B230BF6725C"/>
          </w:pPr>
          <w:r>
            <w:t>Years</w:t>
          </w:r>
        </w:p>
      </w:docPartBody>
    </w:docPart>
    <w:docPart>
      <w:docPartPr>
        <w:name w:val="47A4893E97E74D21A2B7FA697660F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08DE-86AD-4CF4-8485-0EA43FD45BB1}"/>
      </w:docPartPr>
      <w:docPartBody>
        <w:p w:rsidR="00000000" w:rsidRDefault="006F08C1">
          <w:pPr>
            <w:pStyle w:val="47A4893E97E74D21A2B7FA697660FB1B"/>
          </w:pPr>
          <w:r>
            <w:t>Company Name</w:t>
          </w:r>
        </w:p>
      </w:docPartBody>
    </w:docPart>
    <w:docPart>
      <w:docPartPr>
        <w:name w:val="7D720FC76E0340BA915AF82576E1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2FC54-E800-449E-9044-888915BD4877}"/>
      </w:docPartPr>
      <w:docPartBody>
        <w:p w:rsidR="00000000" w:rsidRDefault="006F08C1">
          <w:pPr>
            <w:pStyle w:val="7D720FC76E0340BA915AF82576E144D1"/>
          </w:pPr>
          <w:r>
            <w:t>City, ST</w:t>
          </w:r>
        </w:p>
      </w:docPartBody>
    </w:docPart>
    <w:docPart>
      <w:docPartPr>
        <w:name w:val="D96B0E07D8194BD7A61BC03DC7813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A3A9-D43A-4ACA-BF68-8C2912142DFD}"/>
      </w:docPartPr>
      <w:docPartBody>
        <w:p w:rsidR="00000000" w:rsidRDefault="006F08C1">
          <w:pPr>
            <w:pStyle w:val="D96B0E07D8194BD7A61BC03DC78132D7"/>
          </w:pPr>
          <w:r>
            <w:t>Job Title 4</w:t>
          </w:r>
        </w:p>
      </w:docPartBody>
    </w:docPart>
    <w:docPart>
      <w:docPartPr>
        <w:name w:val="438CC809F9264635B333D85F38E3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8025B-3223-437F-A024-BC4EBA1B5C70}"/>
      </w:docPartPr>
      <w:docPartBody>
        <w:p w:rsidR="00000000" w:rsidRDefault="006F08C1">
          <w:pPr>
            <w:pStyle w:val="438CC809F9264635B333D85F38E36D9E"/>
          </w:pPr>
          <w:r>
            <w:t>Job responsibilities</w:t>
          </w:r>
        </w:p>
      </w:docPartBody>
    </w:docPart>
    <w:docPart>
      <w:docPartPr>
        <w:name w:val="FC887ED0FEB74C678D0EB8741367F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87B95-9A3A-4121-9301-5CAD1A33923B}"/>
      </w:docPartPr>
      <w:docPartBody>
        <w:p w:rsidR="00000000" w:rsidRDefault="006F08C1">
          <w:pPr>
            <w:pStyle w:val="FC887ED0FEB74C678D0EB8741367F1A9"/>
          </w:pPr>
          <w:r>
            <w:t>Years</w:t>
          </w:r>
        </w:p>
      </w:docPartBody>
    </w:docPart>
    <w:docPart>
      <w:docPartPr>
        <w:name w:val="9818D112F06B4B289257A9571D6E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A87B7-EC23-4C2A-9560-5FD4ACEAFCC8}"/>
      </w:docPartPr>
      <w:docPartBody>
        <w:p w:rsidR="00000000" w:rsidRDefault="006F08C1">
          <w:pPr>
            <w:pStyle w:val="9818D112F06B4B289257A9571D6E0B24"/>
          </w:pPr>
          <w:r>
            <w:t>Publications and papers</w:t>
          </w:r>
        </w:p>
      </w:docPartBody>
    </w:docPart>
    <w:docPart>
      <w:docPartPr>
        <w:name w:val="A9570A0196AF4882A4F4BDB7FCC0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CC956-C506-48DE-A536-109163DD75A7}"/>
      </w:docPartPr>
      <w:docPartBody>
        <w:p w:rsidR="00000000" w:rsidRDefault="006F08C1">
          <w:pPr>
            <w:pStyle w:val="A9570A0196AF4882A4F4BDB7FCC02F2D"/>
          </w:pPr>
          <w:r>
            <w:t>Title 1</w:t>
          </w:r>
        </w:p>
      </w:docPartBody>
    </w:docPart>
    <w:docPart>
      <w:docPartPr>
        <w:name w:val="AE6AEE0F1E8140C6B3F3EB4540B3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4F8BB-4414-4C92-BDC8-0D0DB3F222EA}"/>
      </w:docPartPr>
      <w:docPartBody>
        <w:p w:rsidR="00000000" w:rsidRDefault="006F08C1">
          <w:pPr>
            <w:pStyle w:val="AE6AEE0F1E8140C6B3F3EB4540B39C23"/>
          </w:pPr>
          <w:r>
            <w:t>Publication or event details, location, year</w:t>
          </w:r>
        </w:p>
      </w:docPartBody>
    </w:docPart>
    <w:docPart>
      <w:docPartPr>
        <w:name w:val="2670946D35074D8BAF3E554D58444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E23D0-BD2D-4E6E-8D22-B39DCC652277}"/>
      </w:docPartPr>
      <w:docPartBody>
        <w:p w:rsidR="00000000" w:rsidRDefault="006F08C1">
          <w:pPr>
            <w:pStyle w:val="2670946D35074D8BAF3E554D584447F9"/>
          </w:pPr>
          <w:r>
            <w:t>Title 2</w:t>
          </w:r>
        </w:p>
      </w:docPartBody>
    </w:docPart>
    <w:docPart>
      <w:docPartPr>
        <w:name w:val="BF4562D9F5254EA7B8795FA108AB5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0854-E3F6-478D-9BB9-723AA5088B52}"/>
      </w:docPartPr>
      <w:docPartBody>
        <w:p w:rsidR="00000000" w:rsidRDefault="006F08C1">
          <w:pPr>
            <w:pStyle w:val="BF4562D9F5254EA7B8795FA108AB5254"/>
          </w:pPr>
          <w:r>
            <w:t>Publication or event details, location, year</w:t>
          </w:r>
        </w:p>
      </w:docPartBody>
    </w:docPart>
    <w:docPart>
      <w:docPartPr>
        <w:name w:val="72DF127FBC4B4907A78BB8C1C7CA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065C3-F235-4498-9686-B5808A930969}"/>
      </w:docPartPr>
      <w:docPartBody>
        <w:p w:rsidR="00000000" w:rsidRDefault="006F08C1">
          <w:pPr>
            <w:pStyle w:val="72DF127FBC4B4907A78BB8C1C7CA07A9"/>
          </w:pPr>
          <w:r>
            <w:t>Title 3</w:t>
          </w:r>
        </w:p>
      </w:docPartBody>
    </w:docPart>
    <w:docPart>
      <w:docPartPr>
        <w:name w:val="DA84C5E3D46B4035913AD786CA74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AC79D-5716-4193-BCBF-9A2CA82CB639}"/>
      </w:docPartPr>
      <w:docPartBody>
        <w:p w:rsidR="00000000" w:rsidRDefault="006F08C1">
          <w:pPr>
            <w:pStyle w:val="DA84C5E3D46B4035913AD786CA7448DD"/>
          </w:pPr>
          <w:r>
            <w:t>Publication or event details, location, year</w:t>
          </w:r>
        </w:p>
      </w:docPartBody>
    </w:docPart>
    <w:docPart>
      <w:docPartPr>
        <w:name w:val="3AE27703E7C1412CA190B2B8F8884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4740D-A0E7-4FF7-8E89-BD5CDD82EDF0}"/>
      </w:docPartPr>
      <w:docPartBody>
        <w:p w:rsidR="00000000" w:rsidRDefault="006F08C1">
          <w:pPr>
            <w:pStyle w:val="3AE27703E7C1412CA190B2B8F88844BD"/>
          </w:pPr>
          <w:r>
            <w:t>Languages</w:t>
          </w:r>
        </w:p>
      </w:docPartBody>
    </w:docPart>
    <w:docPart>
      <w:docPartPr>
        <w:name w:val="E258C5BCB95C4B5E921443E7B15A0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3062C-6804-48D2-97EC-09F5F039759B}"/>
      </w:docPartPr>
      <w:docPartBody>
        <w:p w:rsidR="00000000" w:rsidRDefault="006F08C1">
          <w:pPr>
            <w:pStyle w:val="E258C5BCB95C4B5E921443E7B15A010C"/>
          </w:pPr>
          <w:r>
            <w:t>Language 1</w:t>
          </w:r>
        </w:p>
      </w:docPartBody>
    </w:docPart>
    <w:docPart>
      <w:docPartPr>
        <w:name w:val="90CB405C1F7843F9828A9DCE2635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06378-0F31-48D2-9682-D798D05A3801}"/>
      </w:docPartPr>
      <w:docPartBody>
        <w:p w:rsidR="00000000" w:rsidRDefault="006F08C1">
          <w:pPr>
            <w:pStyle w:val="90CB405C1F7843F9828A9DCE2635800B"/>
          </w:pPr>
          <w:r>
            <w:t>native language</w:t>
          </w:r>
        </w:p>
      </w:docPartBody>
    </w:docPart>
    <w:docPart>
      <w:docPartPr>
        <w:name w:val="8E011313A7304DBB84FEBD6BE1AB3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A4E79-18E3-40DB-85C7-59E02214BE41}"/>
      </w:docPartPr>
      <w:docPartBody>
        <w:p w:rsidR="00000000" w:rsidRDefault="006F08C1">
          <w:pPr>
            <w:pStyle w:val="8E011313A7304DBB84FEBD6BE1AB3585"/>
          </w:pPr>
          <w:r>
            <w:t xml:space="preserve">Language </w:t>
          </w:r>
          <w:r>
            <w:t>2</w:t>
          </w:r>
        </w:p>
      </w:docPartBody>
    </w:docPart>
    <w:docPart>
      <w:docPartPr>
        <w:name w:val="E2E2FD980B464992B96EB27413A5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7A1D-E9DF-4067-8FDF-78BECAE453E1}"/>
      </w:docPartPr>
      <w:docPartBody>
        <w:p w:rsidR="00000000" w:rsidRDefault="006F08C1">
          <w:pPr>
            <w:pStyle w:val="E2E2FD980B464992B96EB27413A5D7B6"/>
          </w:pPr>
          <w:r>
            <w:t>level of fluency</w:t>
          </w:r>
        </w:p>
      </w:docPartBody>
    </w:docPart>
    <w:docPart>
      <w:docPartPr>
        <w:name w:val="975A0DF564D64BB1B3075F9A665C2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9A3BC-981B-4ACD-9F51-A8A1E1F2B5AB}"/>
      </w:docPartPr>
      <w:docPartBody>
        <w:p w:rsidR="00000000" w:rsidRDefault="006F08C1">
          <w:pPr>
            <w:pStyle w:val="975A0DF564D64BB1B3075F9A665C2101"/>
          </w:pPr>
          <w:r>
            <w:t>Language 3</w:t>
          </w:r>
        </w:p>
      </w:docPartBody>
    </w:docPart>
    <w:docPart>
      <w:docPartPr>
        <w:name w:val="75E4F17C039B420B824C54D1726F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6242-4753-42A6-87D1-7B0242B89837}"/>
      </w:docPartPr>
      <w:docPartBody>
        <w:p w:rsidR="00000000" w:rsidRDefault="006F08C1">
          <w:pPr>
            <w:pStyle w:val="75E4F17C039B420B824C54D1726F169A"/>
          </w:pPr>
          <w:r>
            <w:t>level of fluency</w:t>
          </w:r>
        </w:p>
      </w:docPartBody>
    </w:docPart>
    <w:docPart>
      <w:docPartPr>
        <w:name w:val="6977F9EDFCD74FB4A355375D59BA4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5531D-4A87-4765-9A90-4E0C8DCE53D7}"/>
      </w:docPartPr>
      <w:docPartBody>
        <w:p w:rsidR="00000000" w:rsidRDefault="006F08C1">
          <w:pPr>
            <w:pStyle w:val="6977F9EDFCD74FB4A355375D59BA49A4"/>
          </w:pPr>
          <w:r>
            <w:t>Memberships</w:t>
          </w:r>
        </w:p>
      </w:docPartBody>
    </w:docPart>
    <w:docPart>
      <w:docPartPr>
        <w:name w:val="6576A712E9A74A29812D532194504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EA0C0-B160-4ADC-BE7E-603E4F3E5688}"/>
      </w:docPartPr>
      <w:docPartBody>
        <w:p w:rsidR="00000000" w:rsidRDefault="006F08C1">
          <w:pPr>
            <w:pStyle w:val="6576A712E9A74A29812D532194504144"/>
          </w:pPr>
          <w:r>
            <w:t>Organization Name 1</w:t>
          </w:r>
        </w:p>
      </w:docPartBody>
    </w:docPart>
    <w:docPart>
      <w:docPartPr>
        <w:name w:val="69B475B24530417E8FC4FB2187093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760AA-935A-4125-8FA2-9714BC2B6F87}"/>
      </w:docPartPr>
      <w:docPartBody>
        <w:p w:rsidR="00000000" w:rsidRDefault="006F08C1">
          <w:pPr>
            <w:pStyle w:val="69B475B24530417E8FC4FB2187093CF5"/>
          </w:pPr>
          <w:r>
            <w:t>Organization Name 2</w:t>
          </w:r>
        </w:p>
      </w:docPartBody>
    </w:docPart>
    <w:docPart>
      <w:docPartPr>
        <w:name w:val="6A873A24929942EABFCDFB6B1A66D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54C4-A244-484D-A2C2-E685E6656C65}"/>
      </w:docPartPr>
      <w:docPartBody>
        <w:p w:rsidR="00000000" w:rsidRDefault="006F08C1">
          <w:pPr>
            <w:pStyle w:val="6A873A24929942EABFCDFB6B1A66D654"/>
          </w:pPr>
          <w:r>
            <w:t>Organization Name 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C1"/>
    <w:rsid w:val="006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5DA7CFADBC423EA744692B898A2364">
    <w:name w:val="C65DA7CFADBC423EA744692B898A2364"/>
  </w:style>
  <w:style w:type="paragraph" w:customStyle="1" w:styleId="C55DE5FFB58D421DAA296897CABA4088">
    <w:name w:val="C55DE5FFB58D421DAA296897CABA4088"/>
  </w:style>
  <w:style w:type="paragraph" w:customStyle="1" w:styleId="369A773D93244860BA93441CE7C6AA69">
    <w:name w:val="369A773D93244860BA93441CE7C6AA69"/>
  </w:style>
  <w:style w:type="paragraph" w:customStyle="1" w:styleId="654485ACBB104D1DA2AB1ED1BC335A38">
    <w:name w:val="654485ACBB104D1DA2AB1ED1BC335A38"/>
  </w:style>
  <w:style w:type="paragraph" w:customStyle="1" w:styleId="0D9F0EA6487B4E2BB40E24D6D27333E9">
    <w:name w:val="0D9F0EA6487B4E2BB40E24D6D27333E9"/>
  </w:style>
  <w:style w:type="paragraph" w:customStyle="1" w:styleId="B7263FA59D46437CB49082CE6B073D95">
    <w:name w:val="B7263FA59D46437CB49082CE6B073D95"/>
  </w:style>
  <w:style w:type="paragraph" w:customStyle="1" w:styleId="382AF56FD65447AF91BBE117F6C9ACD6">
    <w:name w:val="382AF56FD65447AF91BBE117F6C9ACD6"/>
  </w:style>
  <w:style w:type="paragraph" w:customStyle="1" w:styleId="F9F4D2D612624658BBE6DBF123FC9A38">
    <w:name w:val="F9F4D2D612624658BBE6DBF123FC9A38"/>
  </w:style>
  <w:style w:type="paragraph" w:customStyle="1" w:styleId="568381C070A5447598B1A810E89922FF">
    <w:name w:val="568381C070A5447598B1A810E89922FF"/>
  </w:style>
  <w:style w:type="paragraph" w:customStyle="1" w:styleId="4FBD56967A93486CB2AF968164A5161C">
    <w:name w:val="4FBD56967A93486CB2AF968164A5161C"/>
  </w:style>
  <w:style w:type="paragraph" w:customStyle="1" w:styleId="2C52C396C136494498E0F340B15FEACB">
    <w:name w:val="2C52C396C136494498E0F340B15FEACB"/>
  </w:style>
  <w:style w:type="paragraph" w:customStyle="1" w:styleId="616CF6D474CB4E10A59CAE6C93B23803">
    <w:name w:val="616CF6D474CB4E10A59CAE6C93B23803"/>
  </w:style>
  <w:style w:type="paragraph" w:customStyle="1" w:styleId="A36259E60FE347E6A727A87EB9387081">
    <w:name w:val="A36259E60FE347E6A727A87EB9387081"/>
  </w:style>
  <w:style w:type="paragraph" w:customStyle="1" w:styleId="5A070073992D472C9474EE573E4D04EE">
    <w:name w:val="5A070073992D472C9474EE573E4D04EE"/>
  </w:style>
  <w:style w:type="paragraph" w:customStyle="1" w:styleId="6F4471FAD54340E98931680CAF9401DF">
    <w:name w:val="6F4471FAD54340E98931680CAF9401DF"/>
  </w:style>
  <w:style w:type="paragraph" w:customStyle="1" w:styleId="64CCE7D0F97C4248A97553A505410EE4">
    <w:name w:val="64CCE7D0F97C4248A97553A505410EE4"/>
  </w:style>
  <w:style w:type="paragraph" w:customStyle="1" w:styleId="99C47B11827C41E991B0A7E1A7BC6CB8">
    <w:name w:val="99C47B11827C41E991B0A7E1A7BC6CB8"/>
  </w:style>
  <w:style w:type="paragraph" w:customStyle="1" w:styleId="B2F50FF81B1742AA8C3520AC0A36AE41">
    <w:name w:val="B2F50FF81B1742AA8C3520AC0A36AE41"/>
  </w:style>
  <w:style w:type="paragraph" w:customStyle="1" w:styleId="A129B0ED69E6473B967A586BC51F194A">
    <w:name w:val="A129B0ED69E6473B967A586BC51F194A"/>
  </w:style>
  <w:style w:type="paragraph" w:customStyle="1" w:styleId="790490576217446C947646CD6C4EF15D">
    <w:name w:val="790490576217446C947646CD6C4EF15D"/>
  </w:style>
  <w:style w:type="paragraph" w:customStyle="1" w:styleId="B3FF51854E2B4EBB8824BE2C993FD962">
    <w:name w:val="B3FF51854E2B4EBB8824BE2C993FD962"/>
  </w:style>
  <w:style w:type="paragraph" w:customStyle="1" w:styleId="7DAB511DBA294EB583698CAF0E99C6FA">
    <w:name w:val="7DAB511DBA294EB583698CAF0E99C6FA"/>
  </w:style>
  <w:style w:type="paragraph" w:customStyle="1" w:styleId="469DEFA565F94D858DA910CFF6F7947C">
    <w:name w:val="469DEFA565F94D858DA910CFF6F7947C"/>
  </w:style>
  <w:style w:type="paragraph" w:customStyle="1" w:styleId="C72B7B7B7EF2451B8788C2B2C3691281">
    <w:name w:val="C72B7B7B7EF2451B8788C2B2C3691281"/>
  </w:style>
  <w:style w:type="paragraph" w:customStyle="1" w:styleId="695CF0C483334DF6BD1C1DFB91CE91AF">
    <w:name w:val="695CF0C483334DF6BD1C1DFB91CE91AF"/>
  </w:style>
  <w:style w:type="paragraph" w:customStyle="1" w:styleId="D70DF9DCD3A54DFC9710D04D1F579FE3">
    <w:name w:val="D70DF9DCD3A54DFC9710D04D1F579FE3"/>
  </w:style>
  <w:style w:type="paragraph" w:customStyle="1" w:styleId="91354738D2DC4E0786A7799D732CB029">
    <w:name w:val="91354738D2DC4E0786A7799D732CB029"/>
  </w:style>
  <w:style w:type="paragraph" w:customStyle="1" w:styleId="4D209EBA849B4BBAAFD4A507BD06AFAC">
    <w:name w:val="4D209EBA849B4BBAAFD4A507BD06AFAC"/>
  </w:style>
  <w:style w:type="paragraph" w:customStyle="1" w:styleId="3A27CB1924FB42EB9D774B9647C200F1">
    <w:name w:val="3A27CB1924FB42EB9D774B9647C200F1"/>
  </w:style>
  <w:style w:type="paragraph" w:customStyle="1" w:styleId="A2FA60233006404CBFC9DD83AE9A762A">
    <w:name w:val="A2FA60233006404CBFC9DD83AE9A762A"/>
  </w:style>
  <w:style w:type="paragraph" w:customStyle="1" w:styleId="940E030FC4B54C64B75F5326E356651E">
    <w:name w:val="940E030FC4B54C64B75F5326E356651E"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068FE97E1C2E4BC5857AC3163FDB443F">
    <w:name w:val="068FE97E1C2E4BC5857AC3163FDB443F"/>
  </w:style>
  <w:style w:type="paragraph" w:customStyle="1" w:styleId="BCF8AEECCE9F4941B06CFF35AE1AE343">
    <w:name w:val="BCF8AEECCE9F4941B06CFF35AE1AE343"/>
  </w:style>
  <w:style w:type="paragraph" w:customStyle="1" w:styleId="54E540C1952D4F9ABBB4897B4EA4533F">
    <w:name w:val="54E540C1952D4F9ABBB4897B4EA4533F"/>
  </w:style>
  <w:style w:type="paragraph" w:customStyle="1" w:styleId="E33F5A01E6C4497FA790C4083461DA6C">
    <w:name w:val="E33F5A01E6C4497FA790C4083461DA6C"/>
  </w:style>
  <w:style w:type="paragraph" w:customStyle="1" w:styleId="75F3C00A630E4477A431B459B2FF0024">
    <w:name w:val="75F3C00A630E4477A431B459B2FF0024"/>
  </w:style>
  <w:style w:type="paragraph" w:customStyle="1" w:styleId="186DAF271FC541AB985E797F417623E3">
    <w:name w:val="186DAF271FC541AB985E797F417623E3"/>
  </w:style>
  <w:style w:type="paragraph" w:customStyle="1" w:styleId="5398735E2EC543DAAA3BF441449C2F48">
    <w:name w:val="5398735E2EC543DAAA3BF441449C2F48"/>
  </w:style>
  <w:style w:type="paragraph" w:customStyle="1" w:styleId="D7D54A1A34544AEBB25DE76EB9E032A2">
    <w:name w:val="D7D54A1A34544AEBB25DE76EB9E032A2"/>
  </w:style>
  <w:style w:type="paragraph" w:customStyle="1" w:styleId="DBF819FEA1B74B0E81C5FE62C52B1FE9">
    <w:name w:val="DBF819FEA1B74B0E81C5FE62C52B1FE9"/>
  </w:style>
  <w:style w:type="paragraph" w:customStyle="1" w:styleId="10F2B2F84245464F91BD45D85284A15E">
    <w:name w:val="10F2B2F84245464F91BD45D85284A15E"/>
  </w:style>
  <w:style w:type="paragraph" w:customStyle="1" w:styleId="5B9757945B5742B99F29CAAFE02FC136">
    <w:name w:val="5B9757945B5742B99F29CAAFE02FC136"/>
  </w:style>
  <w:style w:type="paragraph" w:customStyle="1" w:styleId="217179E5302C45198018792B81EBEDDD">
    <w:name w:val="217179E5302C45198018792B81EBEDDD"/>
  </w:style>
  <w:style w:type="paragraph" w:customStyle="1" w:styleId="4B51273EAC374581AFB345316AD96510">
    <w:name w:val="4B51273EAC374581AFB345316AD96510"/>
  </w:style>
  <w:style w:type="paragraph" w:customStyle="1" w:styleId="C6A7D0D27D414C2EBAD13112A54712D8">
    <w:name w:val="C6A7D0D27D414C2EBAD13112A54712D8"/>
  </w:style>
  <w:style w:type="paragraph" w:customStyle="1" w:styleId="3FE9267A72064CB7BC9AE99B55E97F52">
    <w:name w:val="3FE9267A72064CB7BC9AE99B55E97F52"/>
  </w:style>
  <w:style w:type="paragraph" w:customStyle="1" w:styleId="FE1852B3081A40338787E38BFDC3BB71">
    <w:name w:val="FE1852B3081A40338787E38BFDC3BB71"/>
  </w:style>
  <w:style w:type="paragraph" w:customStyle="1" w:styleId="CDD0111C8980476B947C9A871240B7D0">
    <w:name w:val="CDD0111C8980476B947C9A871240B7D0"/>
  </w:style>
  <w:style w:type="paragraph" w:customStyle="1" w:styleId="4DD2F2F05E12408FA1F8567D0B7CB4EC">
    <w:name w:val="4DD2F2F05E12408FA1F8567D0B7CB4EC"/>
  </w:style>
  <w:style w:type="paragraph" w:customStyle="1" w:styleId="9DAA01DC1D744C2D8DC45FEB5DCF023B">
    <w:name w:val="9DAA01DC1D744C2D8DC45FEB5DCF023B"/>
  </w:style>
  <w:style w:type="paragraph" w:customStyle="1" w:styleId="F2C28DBDC53F47FCB1DFDDE12763AC4B">
    <w:name w:val="F2C28DBDC53F47FCB1DFDDE12763AC4B"/>
  </w:style>
  <w:style w:type="paragraph" w:customStyle="1" w:styleId="E0D9258E2DE54D1BBA5DC79A45A8F282">
    <w:name w:val="E0D9258E2DE54D1BBA5DC79A45A8F282"/>
  </w:style>
  <w:style w:type="paragraph" w:customStyle="1" w:styleId="9DE6FB87D24341549CDC4F4302F94648">
    <w:name w:val="9DE6FB87D24341549CDC4F4302F94648"/>
  </w:style>
  <w:style w:type="paragraph" w:customStyle="1" w:styleId="27B0FF9A68FC4621AAD6C1E5ACB8DFD0">
    <w:name w:val="27B0FF9A68FC4621AAD6C1E5ACB8DFD0"/>
  </w:style>
  <w:style w:type="paragraph" w:customStyle="1" w:styleId="5C2240CE3B7F4F64A79C46212E4221C1">
    <w:name w:val="5C2240CE3B7F4F64A79C46212E4221C1"/>
  </w:style>
  <w:style w:type="paragraph" w:customStyle="1" w:styleId="0BA10F443979489A9155D6F5C0B82675">
    <w:name w:val="0BA10F443979489A9155D6F5C0B82675"/>
  </w:style>
  <w:style w:type="paragraph" w:customStyle="1" w:styleId="0DF74DD4A638412BA8D95B7D8C9E985B">
    <w:name w:val="0DF74DD4A638412BA8D95B7D8C9E985B"/>
  </w:style>
  <w:style w:type="paragraph" w:customStyle="1" w:styleId="F0A97657C91241C8A51CC6EC7FE87AB1">
    <w:name w:val="F0A97657C91241C8A51CC6EC7FE87AB1"/>
  </w:style>
  <w:style w:type="paragraph" w:customStyle="1" w:styleId="43D1B16796C9499AADBC4B230BF6725C">
    <w:name w:val="43D1B16796C9499AADBC4B230BF6725C"/>
  </w:style>
  <w:style w:type="paragraph" w:customStyle="1" w:styleId="47A4893E97E74D21A2B7FA697660FB1B">
    <w:name w:val="47A4893E97E74D21A2B7FA697660FB1B"/>
  </w:style>
  <w:style w:type="paragraph" w:customStyle="1" w:styleId="7D720FC76E0340BA915AF82576E144D1">
    <w:name w:val="7D720FC76E0340BA915AF82576E144D1"/>
  </w:style>
  <w:style w:type="paragraph" w:customStyle="1" w:styleId="D96B0E07D8194BD7A61BC03DC78132D7">
    <w:name w:val="D96B0E07D8194BD7A61BC03DC78132D7"/>
  </w:style>
  <w:style w:type="paragraph" w:customStyle="1" w:styleId="438CC809F9264635B333D85F38E36D9E">
    <w:name w:val="438CC809F9264635B333D85F38E36D9E"/>
  </w:style>
  <w:style w:type="paragraph" w:customStyle="1" w:styleId="FC887ED0FEB74C678D0EB8741367F1A9">
    <w:name w:val="FC887ED0FEB74C678D0EB8741367F1A9"/>
  </w:style>
  <w:style w:type="paragraph" w:customStyle="1" w:styleId="9818D112F06B4B289257A9571D6E0B24">
    <w:name w:val="9818D112F06B4B289257A9571D6E0B24"/>
  </w:style>
  <w:style w:type="paragraph" w:customStyle="1" w:styleId="A9570A0196AF4882A4F4BDB7FCC02F2D">
    <w:name w:val="A9570A0196AF4882A4F4BDB7FCC02F2D"/>
  </w:style>
  <w:style w:type="paragraph" w:customStyle="1" w:styleId="AE6AEE0F1E8140C6B3F3EB4540B39C23">
    <w:name w:val="AE6AEE0F1E8140C6B3F3EB4540B39C23"/>
  </w:style>
  <w:style w:type="paragraph" w:customStyle="1" w:styleId="2670946D35074D8BAF3E554D584447F9">
    <w:name w:val="2670946D35074D8BAF3E554D584447F9"/>
  </w:style>
  <w:style w:type="paragraph" w:customStyle="1" w:styleId="BF4562D9F5254EA7B8795FA108AB5254">
    <w:name w:val="BF4562D9F5254EA7B8795FA108AB5254"/>
  </w:style>
  <w:style w:type="paragraph" w:customStyle="1" w:styleId="72DF127FBC4B4907A78BB8C1C7CA07A9">
    <w:name w:val="72DF127FBC4B4907A78BB8C1C7CA07A9"/>
  </w:style>
  <w:style w:type="paragraph" w:customStyle="1" w:styleId="DA84C5E3D46B4035913AD786CA7448DD">
    <w:name w:val="DA84C5E3D46B4035913AD786CA7448DD"/>
  </w:style>
  <w:style w:type="paragraph" w:customStyle="1" w:styleId="3AE27703E7C1412CA190B2B8F88844BD">
    <w:name w:val="3AE27703E7C1412CA190B2B8F88844BD"/>
  </w:style>
  <w:style w:type="paragraph" w:customStyle="1" w:styleId="E258C5BCB95C4B5E921443E7B15A010C">
    <w:name w:val="E258C5BCB95C4B5E921443E7B15A010C"/>
  </w:style>
  <w:style w:type="paragraph" w:customStyle="1" w:styleId="90CB405C1F7843F9828A9DCE2635800B">
    <w:name w:val="90CB405C1F7843F9828A9DCE2635800B"/>
  </w:style>
  <w:style w:type="paragraph" w:customStyle="1" w:styleId="8E011313A7304DBB84FEBD6BE1AB3585">
    <w:name w:val="8E011313A7304DBB84FEBD6BE1AB3585"/>
  </w:style>
  <w:style w:type="paragraph" w:customStyle="1" w:styleId="E2E2FD980B464992B96EB27413A5D7B6">
    <w:name w:val="E2E2FD980B464992B96EB27413A5D7B6"/>
  </w:style>
  <w:style w:type="paragraph" w:customStyle="1" w:styleId="975A0DF564D64BB1B3075F9A665C2101">
    <w:name w:val="975A0DF564D64BB1B3075F9A665C2101"/>
  </w:style>
  <w:style w:type="paragraph" w:customStyle="1" w:styleId="75E4F17C039B420B824C54D1726F169A">
    <w:name w:val="75E4F17C039B420B824C54D1726F169A"/>
  </w:style>
  <w:style w:type="paragraph" w:customStyle="1" w:styleId="6977F9EDFCD74FB4A355375D59BA49A4">
    <w:name w:val="6977F9EDFCD74FB4A355375D59BA49A4"/>
  </w:style>
  <w:style w:type="paragraph" w:customStyle="1" w:styleId="6576A712E9A74A29812D532194504144">
    <w:name w:val="6576A712E9A74A29812D532194504144"/>
  </w:style>
  <w:style w:type="paragraph" w:customStyle="1" w:styleId="69B475B24530417E8FC4FB2187093CF5">
    <w:name w:val="69B475B24530417E8FC4FB2187093CF5"/>
  </w:style>
  <w:style w:type="paragraph" w:customStyle="1" w:styleId="6A873A24929942EABFCDFB6B1A66D654">
    <w:name w:val="6A873A24929942EABFCDFB6B1A66D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11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2004-03-04T15:01:00Z</cp:lastPrinted>
  <dcterms:created xsi:type="dcterms:W3CDTF">2021-05-28T13:19:00Z</dcterms:created>
  <dcterms:modified xsi:type="dcterms:W3CDTF">2021-05-28T13:30:00Z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